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Pr="001F76C5" w:rsidR="006E4F5A" w:rsidRDefault="001F76C5" w14:paraId="4326CE57" wp14:textId="77777777">
      <w:pPr>
        <w:pStyle w:val="Ttulo"/>
        <w:rPr>
          <w:sz w:val="72"/>
          <w:szCs w:val="72"/>
        </w:rPr>
      </w:pPr>
      <w:r w:rsidRPr="0A88882D" w:rsidR="001F76C5">
        <w:rPr>
          <w:sz w:val="72"/>
          <w:szCs w:val="72"/>
        </w:rPr>
        <w:t>Arquitectura de software</w:t>
      </w:r>
    </w:p>
    <w:p w:rsidR="2682FA5B" w:rsidP="0A88882D" w:rsidRDefault="2682FA5B" w14:paraId="490A659D" w14:textId="2780BA9A">
      <w:pPr>
        <w:pStyle w:val="Subttulo"/>
        <w:bidi w:val="0"/>
        <w:spacing w:before="0" w:beforeAutospacing="off" w:after="160" w:afterAutospacing="off" w:line="312" w:lineRule="auto"/>
        <w:ind w:left="0" w:right="0"/>
        <w:jc w:val="left"/>
      </w:pPr>
      <w:proofErr w:type="spellStart"/>
      <w:r w:rsidR="2682FA5B">
        <w:rPr/>
        <w:t>Delivery</w:t>
      </w:r>
      <w:proofErr w:type="spellEnd"/>
      <w:r w:rsidR="2682FA5B">
        <w:rPr/>
        <w:t xml:space="preserve"> Donde la tuty</w:t>
      </w:r>
    </w:p>
    <w:p xmlns:wp14="http://schemas.microsoft.com/office/word/2010/wordml" w:rsidR="006E4F5A" w:rsidRDefault="007450C6" w14:paraId="672A6659" wp14:textId="77777777"/>
    <w:p xmlns:wp14="http://schemas.microsoft.com/office/word/2010/wordml" w:rsidR="001F76C5" w:rsidRDefault="001F76C5" w14:paraId="0A37501D" wp14:textId="77777777"/>
    <w:p xmlns:wp14="http://schemas.microsoft.com/office/word/2010/wordml" w:rsidR="001F76C5" w:rsidRDefault="001F76C5" w14:paraId="5DAB6C7B" wp14:textId="77777777"/>
    <w:p xmlns:wp14="http://schemas.microsoft.com/office/word/2010/wordml" w:rsidR="001F76C5" w:rsidRDefault="001F76C5" w14:paraId="02EB378F" wp14:textId="77777777"/>
    <w:p xmlns:wp14="http://schemas.microsoft.com/office/word/2010/wordml" w:rsidR="001F76C5" w:rsidRDefault="001F76C5" w14:paraId="6A05A809" wp14:textId="77777777"/>
    <w:p xmlns:wp14="http://schemas.microsoft.com/office/word/2010/wordml" w:rsidR="001F76C5" w:rsidRDefault="001F76C5" w14:paraId="5A39BBE3" wp14:textId="77777777"/>
    <w:p xmlns:wp14="http://schemas.microsoft.com/office/word/2010/wordml" w:rsidR="001F76C5" w:rsidRDefault="001F76C5" w14:paraId="41C8F396" wp14:textId="77777777"/>
    <w:p xmlns:wp14="http://schemas.microsoft.com/office/word/2010/wordml" w:rsidR="006E4F5A" w:rsidRDefault="001F76C5" w14:paraId="0C8FCB50" wp14:textId="77777777">
      <w:pPr>
        <w:pStyle w:val="Autor"/>
      </w:pPr>
      <w:r w:rsidR="001F76C5">
        <w:rPr/>
        <w:t>Integrantes</w:t>
      </w:r>
    </w:p>
    <w:p w:rsidR="5FADDC72" w:rsidP="0A88882D" w:rsidRDefault="5FADDC72" w14:paraId="24E87C09" w14:textId="67DE27BF">
      <w:pPr>
        <w:pStyle w:val="Autor"/>
      </w:pPr>
      <w:r w:rsidR="5FADDC72">
        <w:rPr>
          <w:b w:val="0"/>
          <w:bCs w:val="0"/>
        </w:rPr>
        <w:t>Esteban Almonacid</w:t>
      </w:r>
    </w:p>
    <w:p w:rsidR="5FADDC72" w:rsidP="0A88882D" w:rsidRDefault="5FADDC72" w14:paraId="514A9A00" w14:textId="3A9C4D60">
      <w:pPr>
        <w:pStyle w:val="Autor"/>
        <w:rPr>
          <w:b w:val="0"/>
          <w:bCs w:val="0"/>
        </w:rPr>
      </w:pPr>
      <w:r w:rsidR="5FADDC72">
        <w:rPr>
          <w:b w:val="0"/>
          <w:bCs w:val="0"/>
        </w:rPr>
        <w:t>Daniel Gamonal</w:t>
      </w:r>
    </w:p>
    <w:p w:rsidR="5FADDC72" w:rsidP="0A88882D" w:rsidRDefault="5FADDC72" w14:paraId="0EB61D14" w14:textId="4AFCF5EC">
      <w:pPr>
        <w:pStyle w:val="Autor"/>
        <w:rPr>
          <w:b w:val="0"/>
          <w:bCs w:val="0"/>
        </w:rPr>
      </w:pPr>
      <w:r w:rsidR="5FADDC72">
        <w:rPr>
          <w:b w:val="0"/>
          <w:bCs w:val="0"/>
        </w:rPr>
        <w:t>Cristobal Reyes</w:t>
      </w:r>
    </w:p>
    <w:p w:rsidR="5FADDC72" w:rsidP="0A88882D" w:rsidRDefault="5FADDC72" w14:paraId="2264D352" w14:textId="3F077CC6">
      <w:pPr>
        <w:pStyle w:val="Autor"/>
        <w:rPr>
          <w:b w:val="0"/>
          <w:bCs w:val="0"/>
        </w:rPr>
      </w:pPr>
      <w:proofErr w:type="spellStart"/>
      <w:r w:rsidR="5FADDC72">
        <w:rPr>
          <w:b w:val="0"/>
          <w:bCs w:val="0"/>
        </w:rPr>
        <w:t>Matias</w:t>
      </w:r>
      <w:proofErr w:type="spellEnd"/>
      <w:r w:rsidR="5FADDC72">
        <w:rPr>
          <w:b w:val="0"/>
          <w:bCs w:val="0"/>
        </w:rPr>
        <w:t xml:space="preserve"> Solis</w:t>
      </w:r>
    </w:p>
    <w:p xmlns:wp14="http://schemas.microsoft.com/office/word/2010/wordml" w:rsidR="006E4F5A" w:rsidRDefault="007450C6" w14:paraId="72A3D3EC" wp14:textId="77777777">
      <w:r>
        <w:br w:type="page"/>
      </w:r>
    </w:p>
    <w:sdt>
      <w:sdtPr>
        <w:rPr>
          <w:rFonts w:asciiTheme="minorHAnsi" w:hAnsiTheme="minorHAnsi" w:eastAsia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Cs/>
          <w:noProof/>
          <w:color w:val="auto"/>
          <w:lang w:val="es-CL" w:eastAsia="es-ES_tradnl"/>
        </w:rPr>
      </w:sdtEndPr>
      <w:sdtContent>
        <w:p xmlns:wp14="http://schemas.microsoft.com/office/word/2010/wordml" w:rsidR="006E4F5A" w:rsidRDefault="007450C6" w14:paraId="19D7E178" wp14:textId="77777777">
          <w:pPr>
            <w:pStyle w:val="TtuloTDC"/>
          </w:pPr>
          <w:r>
            <w:rPr>
              <w:rStyle w:val="nfasis"/>
            </w:rPr>
            <w:t>Tabla de</w:t>
          </w:r>
          <w:r>
            <w:rPr>
              <w:rStyle w:val="nfasis"/>
            </w:rPr>
            <w:br/>
          </w:r>
          <w:r>
            <w:t>contenido</w:t>
          </w:r>
        </w:p>
        <w:p xmlns:wp14="http://schemas.microsoft.com/office/word/2010/wordml" w:rsidR="006E4F5A" w:rsidRDefault="007450C6" w14:paraId="1C842EE6" wp14:textId="77777777">
          <w:pPr>
            <w:pStyle w:val="TDC1"/>
            <w:rPr>
              <w:rFonts w:asciiTheme="minorHAnsi" w:hAnsiTheme="minorHAnsi" w:eastAsiaTheme="minorEastAsia"/>
              <w:b w:val="0"/>
              <w:bCs w:val="0"/>
              <w:cap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>
            <w:rPr>
              <w:iCs/>
              <w:noProof/>
              <w:color w:val="F75952" w:themeColor="accent1"/>
            </w:rPr>
            <w:t>Énfasis</w:t>
          </w:r>
          <w:r>
            <w:rPr>
              <w:noProof/>
            </w:rPr>
            <w:t xml:space="preserve"> Encabezado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xmlns:wp14="http://schemas.microsoft.com/office/word/2010/wordml" w:rsidR="006E4F5A" w:rsidRDefault="007450C6" w14:paraId="66F0D68C" wp14:textId="77777777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Encabezado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xmlns:wp14="http://schemas.microsoft.com/office/word/2010/wordml" w:rsidR="006E4F5A" w:rsidRDefault="007450C6" w14:paraId="6C9FC69A" wp14:textId="77777777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Encabezado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xmlns:wp14="http://schemas.microsoft.com/office/word/2010/wordml" w:rsidR="006E4F5A" w:rsidRDefault="007450C6" w14:paraId="0D0B940D" wp14:textId="77777777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xmlns:wp14="http://schemas.microsoft.com/office/word/2010/wordml" w:rsidR="006E4F5A" w:rsidRDefault="007450C6" w14:paraId="0E27B00A" wp14:textId="77777777">
      <w:pPr>
        <w:sectPr w:rsidR="006E4F5A">
          <w:pgSz w:w="12240" w:h="20160" w:orient="portrait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xmlns:wp14="http://schemas.microsoft.com/office/word/2010/wordml" w:rsidR="006E4F5A" w:rsidP="5C573ED7" w:rsidRDefault="001F76C5" w14:paraId="2F9CA0E6" wp14:textId="22EFCB13">
      <w:pPr>
        <w:pStyle w:val="Ttulo1"/>
        <w:rPr>
          <w:rStyle w:val="nfasis"/>
          <w:b w:val="0"/>
          <w:bCs w:val="0"/>
          <w:sz w:val="40"/>
          <w:szCs w:val="40"/>
        </w:rPr>
      </w:pPr>
      <w:bookmarkStart w:name="_Toc408396851" w:id="0"/>
      <w:r w:rsidRPr="5C573ED7" w:rsidR="001F76C5">
        <w:rPr>
          <w:rStyle w:val="nfasis"/>
        </w:rPr>
        <w:t>Introducción</w:t>
      </w:r>
    </w:p>
    <w:p xmlns:wp14="http://schemas.microsoft.com/office/word/2010/wordml" w:rsidR="006E4F5A" w:rsidP="0A88882D" w:rsidRDefault="001F76C5" w14:paraId="038FCF14" wp14:textId="5487E25B">
      <w:pPr>
        <w:pStyle w:val="Ttulo1"/>
        <w:rPr>
          <w:rStyle w:val="nfasis"/>
          <w:b w:val="0"/>
          <w:bCs w:val="0"/>
          <w:sz w:val="40"/>
          <w:szCs w:val="40"/>
        </w:rPr>
      </w:pPr>
      <w:proofErr w:type="spellStart"/>
      <w:r w:rsidRPr="5C573ED7" w:rsidR="6029D59C">
        <w:rPr>
          <w:b w:val="0"/>
          <w:bCs w:val="0"/>
          <w:sz w:val="24"/>
          <w:szCs w:val="24"/>
        </w:rPr>
        <w:t>Verduleria</w:t>
      </w:r>
      <w:proofErr w:type="spellEnd"/>
      <w:r w:rsidRPr="5C573ED7" w:rsidR="6029D59C">
        <w:rPr>
          <w:b w:val="0"/>
          <w:bCs w:val="0"/>
          <w:sz w:val="24"/>
          <w:szCs w:val="24"/>
        </w:rPr>
        <w:t xml:space="preserve"> donde la </w:t>
      </w:r>
      <w:proofErr w:type="spellStart"/>
      <w:r w:rsidRPr="5C573ED7" w:rsidR="6029D59C">
        <w:rPr>
          <w:b w:val="0"/>
          <w:bCs w:val="0"/>
          <w:sz w:val="24"/>
          <w:szCs w:val="24"/>
        </w:rPr>
        <w:t>tuty</w:t>
      </w:r>
      <w:proofErr w:type="spellEnd"/>
      <w:r w:rsidRPr="5C573ED7" w:rsidR="6029D59C">
        <w:rPr>
          <w:b w:val="0"/>
          <w:bCs w:val="0"/>
          <w:sz w:val="24"/>
          <w:szCs w:val="24"/>
        </w:rPr>
        <w:t xml:space="preserve"> necesita sistema para gestionar los pedidos a domicilio</w:t>
      </w:r>
      <w:r>
        <w:br/>
      </w:r>
      <w:bookmarkEnd w:id="0"/>
    </w:p>
    <w:p xmlns:wp14="http://schemas.microsoft.com/office/word/2010/wordml" w:rsidR="006E4F5A" w:rsidRDefault="001F76C5" w14:paraId="392F4607" wp14:textId="7346063A">
      <w:pPr>
        <w:pStyle w:val="Ttulo1"/>
      </w:pPr>
      <w:r w:rsidR="53EDF444">
        <w:rPr/>
        <w:t>Delivery</w:t>
      </w:r>
      <w:r w:rsidR="53EDF444">
        <w:rPr/>
        <w:t xml:space="preserve"> donde la tuty</w:t>
      </w:r>
    </w:p>
    <w:p xmlns:wp14="http://schemas.microsoft.com/office/word/2010/wordml" w:rsidR="006E4F5A" w:rsidRDefault="001F76C5" w14:paraId="590B916F" wp14:textId="77777777">
      <w:r w:rsidR="001F76C5">
        <w:rPr/>
        <w:t>Explicar y dar a conocer el proyecto, el o los integrantes del equipo y la(s) función(es) que cumplirá.</w:t>
      </w:r>
    </w:p>
    <w:p w:rsidR="0A88882D" w:rsidP="0A88882D" w:rsidRDefault="0A88882D" w14:paraId="5F47B4DD" w14:textId="2B516516">
      <w:pPr>
        <w:pStyle w:val="Normal"/>
      </w:pPr>
    </w:p>
    <w:p w:rsidR="2D494D69" w:rsidP="0A88882D" w:rsidRDefault="2D494D69" w14:paraId="01D94886" w14:textId="537E791C">
      <w:pPr>
        <w:pStyle w:val="Normal"/>
      </w:pPr>
      <w:r w:rsidR="2D494D69">
        <w:rPr/>
        <w:t>A)  Daniel Gamonal (</w:t>
      </w:r>
      <w:proofErr w:type="spellStart"/>
      <w:r w:rsidR="2D494D69">
        <w:rPr/>
        <w:t>Lider</w:t>
      </w:r>
      <w:proofErr w:type="spellEnd"/>
      <w:r w:rsidR="2D494D69">
        <w:rPr/>
        <w:t xml:space="preserve"> de equipo)</w:t>
      </w:r>
    </w:p>
    <w:p w:rsidR="2D494D69" w:rsidP="0A88882D" w:rsidRDefault="2D494D69" w14:paraId="28E063E9" w14:textId="5F5EB373">
      <w:pPr>
        <w:pStyle w:val="Normal"/>
      </w:pPr>
      <w:r w:rsidR="2D494D69">
        <w:rPr/>
        <w:t xml:space="preserve">B) </w:t>
      </w:r>
      <w:proofErr w:type="spellStart"/>
      <w:r w:rsidR="2D494D69">
        <w:rPr/>
        <w:t>Cristobal</w:t>
      </w:r>
      <w:proofErr w:type="spellEnd"/>
      <w:r w:rsidR="2D494D69">
        <w:rPr/>
        <w:t xml:space="preserve"> Reyes (</w:t>
      </w:r>
      <w:r w:rsidR="2D494D69">
        <w:rPr/>
        <w:t xml:space="preserve"> Front-</w:t>
      </w:r>
      <w:proofErr w:type="spellStart"/>
      <w:r w:rsidR="2D494D69">
        <w:rPr/>
        <w:t>End</w:t>
      </w:r>
      <w:proofErr w:type="spellEnd"/>
      <w:r w:rsidR="3BB12D20">
        <w:rPr/>
        <w:t xml:space="preserve"> y QA</w:t>
      </w:r>
      <w:r w:rsidR="2D494D69">
        <w:rPr/>
        <w:t>)</w:t>
      </w:r>
    </w:p>
    <w:p w:rsidR="2D494D69" w:rsidP="0A88882D" w:rsidRDefault="2D494D69" w14:paraId="22C9F15B" w14:textId="42272EF1">
      <w:pPr>
        <w:pStyle w:val="Normal"/>
      </w:pPr>
      <w:r w:rsidR="2D494D69">
        <w:rPr/>
        <w:t xml:space="preserve">C) </w:t>
      </w:r>
      <w:proofErr w:type="spellStart"/>
      <w:r w:rsidR="2D494D69">
        <w:rPr/>
        <w:t>Matias</w:t>
      </w:r>
      <w:proofErr w:type="spellEnd"/>
      <w:r w:rsidR="2D494D69">
        <w:rPr/>
        <w:t xml:space="preserve"> </w:t>
      </w:r>
      <w:proofErr w:type="spellStart"/>
      <w:r w:rsidR="2D494D69">
        <w:rPr/>
        <w:t>Solis</w:t>
      </w:r>
      <w:proofErr w:type="spellEnd"/>
      <w:r w:rsidR="2D494D69">
        <w:rPr/>
        <w:t xml:space="preserve"> </w:t>
      </w:r>
      <w:r w:rsidR="1992C4EA">
        <w:rPr/>
        <w:t>(</w:t>
      </w:r>
      <w:r w:rsidR="208F8F65">
        <w:rPr/>
        <w:t>Realizar pruebas QA y entregar informes</w:t>
      </w:r>
      <w:r w:rsidR="1992C4EA">
        <w:rPr/>
        <w:t>)</w:t>
      </w:r>
    </w:p>
    <w:p w:rsidR="1992C4EA" w:rsidP="0A88882D" w:rsidRDefault="1992C4EA" w14:paraId="43302686" w14:textId="0D593521">
      <w:pPr>
        <w:pStyle w:val="Normal"/>
      </w:pPr>
      <w:r w:rsidR="1992C4EA">
        <w:rPr/>
        <w:t xml:space="preserve">D) Esteban Almonacid ( </w:t>
      </w:r>
      <w:r w:rsidR="77E33CFC">
        <w:rPr/>
        <w:t>Front-</w:t>
      </w:r>
      <w:proofErr w:type="spellStart"/>
      <w:r w:rsidR="77E33CFC">
        <w:rPr/>
        <w:t>End</w:t>
      </w:r>
      <w:proofErr w:type="spellEnd"/>
      <w:r w:rsidR="77E33CFC">
        <w:rPr/>
        <w:t xml:space="preserve"> y QA</w:t>
      </w:r>
      <w:r w:rsidR="1992C4EA">
        <w:rPr/>
        <w:t>)</w:t>
      </w:r>
    </w:p>
    <w:p w:rsidR="0A88882D" w:rsidP="0A88882D" w:rsidRDefault="0A88882D" w14:paraId="720A2BD0" w14:textId="28829D55">
      <w:pPr>
        <w:pStyle w:val="Normal"/>
      </w:pPr>
    </w:p>
    <w:p w:rsidR="0A88882D" w:rsidP="0A88882D" w:rsidRDefault="0A88882D" w14:paraId="4D84A697" w14:textId="101ADDCE">
      <w:pPr>
        <w:pStyle w:val="Normal"/>
      </w:pPr>
    </w:p>
    <w:tbl>
      <w:tblPr>
        <w:tblW w:w="0" w:type="auto"/>
        <w:tblBorders>
          <w:top w:val="outset" w:color="888888" w:sz="6" w:space="0"/>
          <w:left w:val="outset" w:color="888888" w:sz="6" w:space="0"/>
          <w:bottom w:val="outset" w:color="888888" w:sz="6" w:space="0"/>
          <w:right w:val="outset" w:color="888888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1522"/>
        <w:gridCol w:w="3074"/>
        <w:gridCol w:w="1942"/>
      </w:tblGrid>
      <w:tr xmlns:wp14="http://schemas.microsoft.com/office/word/2010/wordml" w:rsidRPr="003B0636" w:rsidR="003B0636" w:rsidTr="003B0636" w14:paraId="287A96BC" wp14:textId="77777777">
        <w:trPr>
          <w:trHeight w:val="270"/>
        </w:trPr>
        <w:tc>
          <w:tcPr>
            <w:tcW w:w="22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Pr="003B0636" w:rsidR="003B0636" w:rsidP="003B0636" w:rsidRDefault="003B0636" w14:paraId="169A2453" wp14:textId="77777777">
            <w:r w:rsidRPr="003B0636">
              <w:t> Fecha</w:t>
            </w:r>
          </w:p>
        </w:tc>
        <w:tc>
          <w:tcPr>
            <w:tcW w:w="20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Pr="003B0636" w:rsidR="003B0636" w:rsidP="003B0636" w:rsidRDefault="003B0636" w14:paraId="5C9E409C" wp14:textId="77777777">
            <w:r w:rsidRPr="003B0636">
              <w:t> Versión</w:t>
            </w:r>
          </w:p>
        </w:tc>
        <w:tc>
          <w:tcPr>
            <w:tcW w:w="46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Pr="003B0636" w:rsidR="003B0636" w:rsidP="003B0636" w:rsidRDefault="003B0636" w14:paraId="226016CF" wp14:textId="77777777">
            <w:r w:rsidRPr="003B0636">
              <w:t>Descripción </w:t>
            </w:r>
          </w:p>
        </w:tc>
        <w:tc>
          <w:tcPr>
            <w:tcW w:w="30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Pr="003B0636" w:rsidR="003B0636" w:rsidP="003B0636" w:rsidRDefault="003B0636" w14:paraId="0408DEC0" wp14:textId="77777777">
            <w:r w:rsidRPr="003B0636">
              <w:t> Autor</w:t>
            </w:r>
          </w:p>
        </w:tc>
      </w:tr>
      <w:tr xmlns:wp14="http://schemas.microsoft.com/office/word/2010/wordml" w:rsidRPr="003B0636" w:rsidR="003B0636" w:rsidTr="003B0636" w14:paraId="4D1DA320" wp14:textId="77777777">
        <w:trPr>
          <w:trHeight w:val="270"/>
        </w:trPr>
        <w:tc>
          <w:tcPr>
            <w:tcW w:w="22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Pr="003B0636" w:rsidR="003B0636" w:rsidP="003B0636" w:rsidRDefault="003B0636" w14:paraId="5AE2F961" wp14:textId="77777777">
            <w:r w:rsidRPr="003B0636">
              <w:t> 20</w:t>
            </w:r>
            <w:r>
              <w:t>20</w:t>
            </w:r>
            <w:r w:rsidRPr="003B0636">
              <w:t>.0</w:t>
            </w:r>
            <w:r>
              <w:t>6</w:t>
            </w:r>
            <w:r w:rsidRPr="003B0636">
              <w:t>.0</w:t>
            </w:r>
            <w:r>
              <w:t>1</w:t>
            </w:r>
          </w:p>
        </w:tc>
        <w:tc>
          <w:tcPr>
            <w:tcW w:w="20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Pr="003B0636" w:rsidR="003B0636" w:rsidP="003B0636" w:rsidRDefault="003B0636" w14:paraId="494948BD" wp14:textId="77777777">
            <w:r w:rsidRPr="003B0636">
              <w:t>1.0 </w:t>
            </w:r>
          </w:p>
        </w:tc>
        <w:tc>
          <w:tcPr>
            <w:tcW w:w="46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Pr="003B0636" w:rsidR="003B0636" w:rsidP="003B0636" w:rsidRDefault="003B0636" w14:paraId="6C167CDE" wp14:textId="77777777">
            <w:r w:rsidRPr="003B0636">
              <w:t> Versión inicial</w:t>
            </w:r>
          </w:p>
        </w:tc>
        <w:tc>
          <w:tcPr>
            <w:tcW w:w="30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Pr="003B0636" w:rsidR="003B0636" w:rsidP="003B0636" w:rsidRDefault="003B0636" w14:paraId="5143EA2B" wp14:textId="77777777">
            <w:r w:rsidRPr="003B0636">
              <w:t> </w:t>
            </w:r>
            <w:r>
              <w:t>Israel Palma Q.</w:t>
            </w:r>
          </w:p>
        </w:tc>
      </w:tr>
    </w:tbl>
    <w:p xmlns:wp14="http://schemas.microsoft.com/office/word/2010/wordml" w:rsidRPr="003B0636" w:rsidR="003B0636" w:rsidP="003B0636" w:rsidRDefault="003B0636" w14:paraId="60061E4C" wp14:textId="77777777">
      <w:pPr>
        <w:shd w:val="clear" w:color="auto" w:fill="FFFFFF"/>
        <w:rPr>
          <w:rFonts w:ascii="Arial" w:hAnsi="Arial" w:cs="Arial"/>
          <w:color w:val="283769"/>
          <w:sz w:val="20"/>
          <w:szCs w:val="20"/>
        </w:rPr>
      </w:pPr>
    </w:p>
    <w:p xmlns:wp14="http://schemas.microsoft.com/office/word/2010/wordml" w:rsidR="003B0636" w:rsidRDefault="003B0636" w14:paraId="44EAFD9C" wp14:textId="77777777"/>
    <w:p xmlns:wp14="http://schemas.microsoft.com/office/word/2010/wordml" w:rsidR="006E4F5A" w:rsidRDefault="001F76C5" w14:paraId="7186631E" wp14:textId="77777777">
      <w:pPr>
        <w:pStyle w:val="Ttulo2"/>
      </w:pPr>
      <w:bookmarkStart w:name="_Toc408396852" w:id="1"/>
      <w:r w:rsidR="001F76C5">
        <w:rPr/>
        <w:t>Problema a Resolver</w:t>
      </w:r>
      <w:bookmarkEnd w:id="1"/>
    </w:p>
    <w:p w:rsidR="7F49F270" w:rsidP="5C573ED7" w:rsidRDefault="7F49F270" w14:paraId="58015B3C" w14:textId="7A1C9490">
      <w:pPr>
        <w:pStyle w:val="Normal"/>
      </w:pPr>
      <w:proofErr w:type="spellStart"/>
      <w:r w:rsidR="7F49F270">
        <w:rPr/>
        <w:t>Verduleria</w:t>
      </w:r>
      <w:proofErr w:type="spellEnd"/>
      <w:r w:rsidR="7F49F270">
        <w:rPr/>
        <w:t xml:space="preserve"> “donde la </w:t>
      </w:r>
      <w:proofErr w:type="spellStart"/>
      <w:r w:rsidR="7F49F270">
        <w:rPr/>
        <w:t>tuty</w:t>
      </w:r>
      <w:proofErr w:type="spellEnd"/>
      <w:r w:rsidR="7F49F270">
        <w:rPr/>
        <w:t xml:space="preserve">” necesita un sistema online para gestionar los pedidos, en la cual </w:t>
      </w:r>
      <w:r w:rsidR="19BCF552">
        <w:rPr/>
        <w:t xml:space="preserve">el cliente seleccione los productos que desea comprar, introduzca sus datos de despacho y genere una orden de reparto para ser </w:t>
      </w:r>
      <w:r w:rsidR="66DE3247">
        <w:rPr/>
        <w:t>armada y luego entregada al repartidor</w:t>
      </w:r>
    </w:p>
    <w:p xmlns:wp14="http://schemas.microsoft.com/office/word/2010/wordml" w:rsidR="006E4F5A" w:rsidP="001F76C5" w:rsidRDefault="007450C6" w14:paraId="4B94D5A5" wp14:textId="77777777"/>
    <w:p xmlns:wp14="http://schemas.microsoft.com/office/word/2010/wordml" w:rsidR="006E4F5A" w:rsidRDefault="001F76C5" w14:paraId="463930C2" wp14:textId="77777777">
      <w:pPr>
        <w:pStyle w:val="Ttulo2"/>
      </w:pPr>
      <w:bookmarkStart w:name="_Toc408396853" w:id="2"/>
      <w:proofErr w:type="spellStart"/>
      <w:r w:rsidR="001F76C5">
        <w:rPr/>
        <w:t>Proposito</w:t>
      </w:r>
      <w:proofErr w:type="spellEnd"/>
      <w:bookmarkEnd w:id="2"/>
    </w:p>
    <w:p w:rsidR="6BA398DF" w:rsidP="5C573ED7" w:rsidRDefault="6BA398DF" w14:paraId="7C8FFE2D" w14:textId="76AA0A9C">
      <w:pPr>
        <w:pStyle w:val="Normal"/>
        <w:rPr>
          <w:b w:val="0"/>
          <w:bCs w:val="0"/>
        </w:rPr>
      </w:pPr>
      <w:r w:rsidR="6BA398DF">
        <w:rPr>
          <w:b w:val="0"/>
          <w:bCs w:val="0"/>
        </w:rPr>
        <w:t>Mantener el registro de los requerimientos de</w:t>
      </w:r>
      <w:r w:rsidR="08750A49">
        <w:rPr>
          <w:b w:val="0"/>
          <w:bCs w:val="0"/>
        </w:rPr>
        <w:t>l</w:t>
      </w:r>
      <w:r w:rsidR="6BA398DF">
        <w:rPr>
          <w:b w:val="0"/>
          <w:bCs w:val="0"/>
        </w:rPr>
        <w:t xml:space="preserve"> sistema a desarrollar </w:t>
      </w:r>
    </w:p>
    <w:p w:rsidR="5C573ED7" w:rsidP="5C573ED7" w:rsidRDefault="5C573ED7" w14:paraId="28ADC164" w14:textId="6F6A01EB">
      <w:pPr>
        <w:pStyle w:val="Ttulo2"/>
      </w:pPr>
    </w:p>
    <w:p xmlns:wp14="http://schemas.microsoft.com/office/word/2010/wordml" w:rsidR="003B0636" w:rsidP="003B0636" w:rsidRDefault="003B0636" w14:paraId="6744CDB7" wp14:textId="6DECAE05">
      <w:pPr>
        <w:pStyle w:val="Ttulo2"/>
      </w:pPr>
      <w:r w:rsidR="003B0636">
        <w:rPr/>
        <w:t>COntexto</w:t>
      </w:r>
    </w:p>
    <w:p xmlns:wp14="http://schemas.microsoft.com/office/word/2010/wordml" w:rsidR="00B5047E" w:rsidP="5C573ED7" w:rsidRDefault="00B5047E" w14:paraId="784B1BE3" wp14:textId="7FB92C3C">
      <w:pPr>
        <w:pStyle w:val="Listaconvietas"/>
        <w:numPr>
          <w:numId w:val="0"/>
        </w:numPr>
        <w:ind w:left="360"/>
        <w:rPr>
          <w:i w:val="0"/>
          <w:iCs w:val="0"/>
        </w:rPr>
      </w:pPr>
      <w:proofErr w:type="spellStart"/>
      <w:r w:rsidRPr="5C573ED7" w:rsidR="0606B593">
        <w:rPr>
          <w:i w:val="0"/>
          <w:iCs w:val="0"/>
        </w:rPr>
        <w:t>Verduleria</w:t>
      </w:r>
      <w:proofErr w:type="spellEnd"/>
      <w:r w:rsidRPr="5C573ED7" w:rsidR="0606B593">
        <w:rPr>
          <w:i w:val="0"/>
          <w:iCs w:val="0"/>
        </w:rPr>
        <w:t xml:space="preserve"> y </w:t>
      </w:r>
      <w:proofErr w:type="spellStart"/>
      <w:r w:rsidRPr="5C573ED7" w:rsidR="0606B593">
        <w:rPr>
          <w:i w:val="0"/>
          <w:iCs w:val="0"/>
        </w:rPr>
        <w:t>fruteria</w:t>
      </w:r>
      <w:proofErr w:type="spellEnd"/>
      <w:r w:rsidRPr="5C573ED7" w:rsidR="0606B593">
        <w:rPr>
          <w:i w:val="0"/>
          <w:iCs w:val="0"/>
        </w:rPr>
        <w:t xml:space="preserve"> Donde la </w:t>
      </w:r>
      <w:proofErr w:type="spellStart"/>
      <w:r w:rsidRPr="5C573ED7" w:rsidR="0606B593">
        <w:rPr>
          <w:i w:val="0"/>
          <w:iCs w:val="0"/>
        </w:rPr>
        <w:t>Tuty</w:t>
      </w:r>
      <w:proofErr w:type="spellEnd"/>
      <w:r w:rsidRPr="5C573ED7" w:rsidR="0606B593">
        <w:rPr>
          <w:i w:val="0"/>
          <w:iCs w:val="0"/>
        </w:rPr>
        <w:t xml:space="preserve"> ofrece repartos de productos donde el usuario mediante </w:t>
      </w:r>
      <w:proofErr w:type="spellStart"/>
      <w:r w:rsidRPr="5C573ED7" w:rsidR="0606B593">
        <w:rPr>
          <w:i w:val="0"/>
          <w:iCs w:val="0"/>
        </w:rPr>
        <w:t>facebook</w:t>
      </w:r>
      <w:proofErr w:type="spellEnd"/>
      <w:r w:rsidRPr="5C573ED7" w:rsidR="0606B593">
        <w:rPr>
          <w:i w:val="0"/>
          <w:iCs w:val="0"/>
        </w:rPr>
        <w:t xml:space="preserve">, </w:t>
      </w:r>
      <w:proofErr w:type="spellStart"/>
      <w:r w:rsidRPr="5C573ED7" w:rsidR="0606B593">
        <w:rPr>
          <w:i w:val="0"/>
          <w:iCs w:val="0"/>
        </w:rPr>
        <w:t>instagram</w:t>
      </w:r>
      <w:proofErr w:type="spellEnd"/>
      <w:r w:rsidRPr="5C573ED7" w:rsidR="0606B593">
        <w:rPr>
          <w:i w:val="0"/>
          <w:iCs w:val="0"/>
        </w:rPr>
        <w:t xml:space="preserve"> o </w:t>
      </w:r>
      <w:proofErr w:type="spellStart"/>
      <w:r w:rsidRPr="5C573ED7" w:rsidR="0606B593">
        <w:rPr>
          <w:i w:val="0"/>
          <w:iCs w:val="0"/>
        </w:rPr>
        <w:t>whatsapp</w:t>
      </w:r>
      <w:proofErr w:type="spellEnd"/>
      <w:r w:rsidRPr="5C573ED7" w:rsidR="0606B593">
        <w:rPr>
          <w:i w:val="0"/>
          <w:iCs w:val="0"/>
        </w:rPr>
        <w:t xml:space="preserve"> dice lo que qu</w:t>
      </w:r>
      <w:r w:rsidRPr="5C573ED7" w:rsidR="38E66CAC">
        <w:rPr>
          <w:i w:val="0"/>
          <w:iCs w:val="0"/>
        </w:rPr>
        <w:t>iere en su pedido, dada la demanda de pedidos, se necesita</w:t>
      </w:r>
      <w:r w:rsidRPr="5C573ED7" w:rsidR="16BF3452">
        <w:rPr>
          <w:i w:val="0"/>
          <w:iCs w:val="0"/>
        </w:rPr>
        <w:t xml:space="preserve"> un Sistema Web para :</w:t>
      </w:r>
    </w:p>
    <w:p xmlns:wp14="http://schemas.microsoft.com/office/word/2010/wordml" w:rsidR="00B5047E" w:rsidP="5C573ED7" w:rsidRDefault="00B5047E" w14:paraId="3DEEC669" wp14:textId="6A4B477F">
      <w:pPr>
        <w:pStyle w:val="Listaconvietas"/>
        <w:numPr>
          <w:ilvl w:val="0"/>
          <w:numId w:val="18"/>
        </w:numPr>
        <w:ind/>
        <w:rPr>
          <w:rFonts w:ascii="Verdana" w:hAnsi="Verdana" w:eastAsia="Verdana" w:cs="Verdana" w:asciiTheme="minorAscii" w:hAnsiTheme="minorAscii" w:eastAsiaTheme="minorAscii" w:cstheme="minorAscii"/>
          <w:i w:val="0"/>
          <w:iCs w:val="0"/>
          <w:color w:val="5F5F5F" w:themeColor="text2" w:themeTint="BF" w:themeShade="FF"/>
          <w:sz w:val="24"/>
          <w:szCs w:val="24"/>
        </w:rPr>
      </w:pPr>
      <w:r w:rsidRPr="5C573ED7" w:rsidR="1B2D5614">
        <w:rPr>
          <w:i w:val="0"/>
          <w:iCs w:val="0"/>
        </w:rPr>
        <w:t>El cliente arme un carro de compras</w:t>
      </w:r>
    </w:p>
    <w:p w:rsidR="1B2D5614" w:rsidP="5C573ED7" w:rsidRDefault="1B2D5614" w14:paraId="3DF3A2DA" w14:textId="2A3981E9">
      <w:pPr>
        <w:pStyle w:val="Listaconvietas"/>
        <w:numPr>
          <w:ilvl w:val="0"/>
          <w:numId w:val="18"/>
        </w:numPr>
        <w:rPr>
          <w:i w:val="0"/>
          <w:iCs w:val="0"/>
          <w:color w:val="5F5F5F" w:themeColor="text2" w:themeTint="BF" w:themeShade="FF"/>
          <w:sz w:val="24"/>
          <w:szCs w:val="24"/>
        </w:rPr>
      </w:pPr>
      <w:r w:rsidRPr="5C573ED7" w:rsidR="1B2D5614">
        <w:rPr>
          <w:i w:val="0"/>
          <w:iCs w:val="0"/>
        </w:rPr>
        <w:t>Pueda obtener los precios de cada producto y el total</w:t>
      </w:r>
    </w:p>
    <w:p w:rsidR="1B2D5614" w:rsidP="5C573ED7" w:rsidRDefault="1B2D5614" w14:paraId="0CEE218C" w14:textId="30ECDBD7">
      <w:pPr>
        <w:pStyle w:val="Listaconvietas"/>
        <w:numPr>
          <w:ilvl w:val="0"/>
          <w:numId w:val="18"/>
        </w:numPr>
        <w:rPr>
          <w:i w:val="0"/>
          <w:iCs w:val="0"/>
          <w:color w:val="5F5F5F" w:themeColor="text2" w:themeTint="BF" w:themeShade="FF"/>
          <w:sz w:val="24"/>
          <w:szCs w:val="24"/>
        </w:rPr>
      </w:pPr>
      <w:r w:rsidRPr="5C573ED7" w:rsidR="1B2D5614">
        <w:rPr>
          <w:i w:val="0"/>
          <w:iCs w:val="0"/>
        </w:rPr>
        <w:t>Introducir los datos para el despacho y especificaciones</w:t>
      </w:r>
    </w:p>
    <w:p w:rsidR="1B2D5614" w:rsidP="5C573ED7" w:rsidRDefault="1B2D5614" w14:paraId="07064718" w14:textId="1D44D062">
      <w:pPr>
        <w:pStyle w:val="Listaconvietas"/>
        <w:numPr>
          <w:ilvl w:val="0"/>
          <w:numId w:val="18"/>
        </w:numPr>
        <w:rPr>
          <w:i w:val="0"/>
          <w:iCs w:val="0"/>
          <w:color w:val="5F5F5F" w:themeColor="text2" w:themeTint="BF" w:themeShade="FF"/>
          <w:sz w:val="24"/>
          <w:szCs w:val="24"/>
        </w:rPr>
      </w:pPr>
      <w:r w:rsidRPr="5C573ED7" w:rsidR="1B2D5614">
        <w:rPr>
          <w:i w:val="0"/>
          <w:iCs w:val="0"/>
        </w:rPr>
        <w:t xml:space="preserve">La orden </w:t>
      </w:r>
      <w:proofErr w:type="spellStart"/>
      <w:r w:rsidRPr="5C573ED7" w:rsidR="1B2D5614">
        <w:rPr>
          <w:i w:val="0"/>
          <w:iCs w:val="0"/>
        </w:rPr>
        <w:t>deberia</w:t>
      </w:r>
      <w:proofErr w:type="spellEnd"/>
      <w:r w:rsidRPr="5C573ED7" w:rsidR="1B2D5614">
        <w:rPr>
          <w:i w:val="0"/>
          <w:iCs w:val="0"/>
        </w:rPr>
        <w:t xml:space="preserve"> llegar en forma de correo al encargado de local para armar pedido y entregar al repartidor</w:t>
      </w:r>
    </w:p>
    <w:p w:rsidR="5C573ED7" w:rsidP="5C573ED7" w:rsidRDefault="5C573ED7" w14:paraId="68F598CC" w14:textId="4C5CAA85">
      <w:pPr>
        <w:pStyle w:val="Listaconvietas"/>
        <w:numPr>
          <w:numId w:val="0"/>
        </w:numPr>
        <w:ind w:left="360"/>
      </w:pPr>
    </w:p>
    <w:p w:rsidR="65C70A59" w:rsidP="5C573ED7" w:rsidRDefault="65C70A59" w14:paraId="0A1799D3" w14:textId="7FA551DF">
      <w:pPr>
        <w:pStyle w:val="Listaconvietas"/>
        <w:rPr/>
      </w:pPr>
      <w:proofErr w:type="spellStart"/>
      <w:r w:rsidR="65C70A59">
        <w:rPr/>
        <w:t>Interaccion</w:t>
      </w:r>
      <w:proofErr w:type="spellEnd"/>
      <w:r w:rsidR="65C70A59">
        <w:rPr/>
        <w:t xml:space="preserve"> Cliente con Sistema</w:t>
      </w:r>
    </w:p>
    <w:p xmlns:wp14="http://schemas.microsoft.com/office/word/2010/wordml" w:rsidR="00320F97" w:rsidP="003B0636" w:rsidRDefault="00320F97" w14:paraId="3656B9AB" wp14:textId="5D7413DD">
      <w:pPr>
        <w:pStyle w:val="Listaconvietas"/>
        <w:numPr>
          <w:numId w:val="0"/>
        </w:numPr>
        <w:ind w:left="360"/>
      </w:pPr>
      <w:r w:rsidR="65C70A59">
        <w:drawing>
          <wp:inline xmlns:wp14="http://schemas.microsoft.com/office/word/2010/wordprocessingDrawing" wp14:editId="5743F631" wp14:anchorId="11E491DF">
            <wp:extent cx="4724400" cy="2152650"/>
            <wp:effectExtent l="0" t="0" r="0" b="0"/>
            <wp:docPr id="965076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85d79d971545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C70A59" w:rsidP="5C573ED7" w:rsidRDefault="65C70A59" w14:paraId="09A3B632" w14:textId="4AA8DFAD">
      <w:pPr>
        <w:pStyle w:val="Listaconvietas"/>
        <w:rPr/>
      </w:pPr>
      <w:proofErr w:type="spellStart"/>
      <w:r w:rsidR="65C70A59">
        <w:rPr/>
        <w:t>Interaccion</w:t>
      </w:r>
      <w:proofErr w:type="spellEnd"/>
      <w:r w:rsidR="65C70A59">
        <w:rPr/>
        <w:t xml:space="preserve"> Local Con Sistema</w:t>
      </w:r>
    </w:p>
    <w:p w:rsidR="3F0D0755" w:rsidP="5C573ED7" w:rsidRDefault="3F0D0755" w14:paraId="3EE846B5" w14:textId="6D2FA011">
      <w:pPr>
        <w:pStyle w:val="Listaconvietas"/>
        <w:numPr>
          <w:numId w:val="0"/>
        </w:numPr>
        <w:ind w:left="0"/>
      </w:pPr>
      <w:r w:rsidR="3F0D0755">
        <w:drawing>
          <wp:inline wp14:editId="20907BB9" wp14:anchorId="1149CF8F">
            <wp:extent cx="4572000" cy="1781175"/>
            <wp:effectExtent l="0" t="0" r="0" b="0"/>
            <wp:docPr id="10986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80b6886b2840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20F97" w:rsidP="00320F97" w:rsidRDefault="00320F97" w14:paraId="2EA7B538" wp14:textId="77777777">
      <w:pPr>
        <w:pStyle w:val="Ttulo2"/>
      </w:pPr>
      <w:r>
        <w:t>Interfaces</w:t>
      </w:r>
      <w:r w:rsidR="00AF697B">
        <w:t xml:space="preserve"> (crear para cada caso)</w:t>
      </w:r>
    </w:p>
    <w:tbl>
      <w:tblPr>
        <w:tblW w:w="0" w:type="auto"/>
        <w:tblBorders>
          <w:top w:val="outset" w:color="888888" w:sz="6" w:space="0"/>
          <w:left w:val="outset" w:color="888888" w:sz="6" w:space="0"/>
          <w:bottom w:val="outset" w:color="888888" w:sz="6" w:space="0"/>
          <w:right w:val="outset" w:color="888888" w:sz="6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6616"/>
      </w:tblGrid>
      <w:tr xmlns:wp14="http://schemas.microsoft.com/office/word/2010/wordml" w:rsidR="00320F97" w:rsidTr="5C573ED7" w14:paraId="00B3BD5A" wp14:textId="77777777">
        <w:trPr>
          <w:trHeight w:val="270"/>
        </w:trPr>
        <w:tc>
          <w:tcPr>
            <w:tcW w:w="21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20F97" w:rsidRDefault="00320F97" w14:paraId="17142C58" wp14:textId="77777777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Interface</w:t>
            </w:r>
          </w:p>
        </w:tc>
        <w:tc>
          <w:tcPr>
            <w:tcW w:w="102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20F97" w:rsidP="5C573ED7" w:rsidRDefault="00320F97" w14:paraId="664225D2" wp14:textId="44485B8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  <w:color w:val="283769"/>
                <w:sz w:val="20"/>
                <w:szCs w:val="20"/>
              </w:rPr>
            </w:pPr>
            <w:proofErr w:type="spellStart"/>
            <w:r w:rsidRPr="5C573ED7" w:rsidR="70186E7B">
              <w:rPr>
                <w:rFonts w:ascii="Arial" w:hAnsi="Arial" w:cs="Arial"/>
                <w:color w:val="283769"/>
                <w:sz w:val="20"/>
                <w:szCs w:val="20"/>
              </w:rPr>
              <w:t>Interaccion</w:t>
            </w:r>
            <w:proofErr w:type="spellEnd"/>
            <w:r w:rsidRPr="5C573ED7" w:rsidR="70186E7B">
              <w:rPr>
                <w:rFonts w:ascii="Arial" w:hAnsi="Arial" w:cs="Arial"/>
                <w:color w:val="283769"/>
                <w:sz w:val="20"/>
                <w:szCs w:val="20"/>
              </w:rPr>
              <w:t xml:space="preserve"> cliente con sistema</w:t>
            </w:r>
          </w:p>
        </w:tc>
      </w:tr>
      <w:tr xmlns:wp14="http://schemas.microsoft.com/office/word/2010/wordml" w:rsidR="00320F97" w:rsidTr="5C573ED7" w14:paraId="7E2A02EF" wp14:textId="77777777">
        <w:trPr>
          <w:trHeight w:val="1395"/>
        </w:trPr>
        <w:tc>
          <w:tcPr>
            <w:tcW w:w="21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20F97" w:rsidRDefault="00320F97" w14:paraId="566EE1F6" wp14:textId="77777777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Caso de Uso</w:t>
            </w:r>
          </w:p>
        </w:tc>
        <w:tc>
          <w:tcPr>
            <w:tcW w:w="102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20F97" w:rsidP="5C573ED7" w:rsidRDefault="00320F97" w14:paraId="342BC3E0" wp14:textId="46B8B155">
            <w:pPr>
              <w:pStyle w:val="Normal"/>
              <w:bidi w:val="0"/>
              <w:spacing w:before="0" w:beforeAutospacing="off" w:after="240" w:afterAutospacing="off" w:line="240" w:lineRule="auto"/>
              <w:ind w:left="0" w:right="0"/>
              <w:jc w:val="left"/>
            </w:pPr>
            <w:r w:rsidRPr="5C573ED7" w:rsidR="36D3080C">
              <w:rPr>
                <w:rFonts w:ascii="Arial" w:hAnsi="Arial" w:cs="Arial"/>
                <w:b w:val="1"/>
                <w:bCs w:val="1"/>
                <w:color w:val="283769"/>
                <w:sz w:val="20"/>
                <w:szCs w:val="20"/>
              </w:rPr>
              <w:t>Selección Productos:</w:t>
            </w:r>
            <w:r w:rsidRPr="5C573ED7" w:rsidR="0F6F4937">
              <w:rPr>
                <w:rFonts w:ascii="Arial" w:hAnsi="Arial" w:cs="Arial"/>
                <w:b w:val="1"/>
                <w:bCs w:val="1"/>
                <w:color w:val="283769"/>
                <w:sz w:val="20"/>
                <w:szCs w:val="20"/>
              </w:rPr>
              <w:t xml:space="preserve"> Cliente selecciona Productos </w:t>
            </w:r>
          </w:p>
          <w:p w:rsidR="00320F97" w:rsidP="5C573ED7" w:rsidRDefault="00320F97" w14:paraId="4930CE9F" wp14:textId="3A02056B">
            <w:pPr>
              <w:pStyle w:val="Normal"/>
              <w:bidi w:val="0"/>
              <w:spacing w:before="0" w:beforeAutospacing="off" w:after="240" w:afterAutospacing="off" w:line="240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color w:val="283769"/>
                <w:sz w:val="20"/>
                <w:szCs w:val="20"/>
              </w:rPr>
            </w:pPr>
            <w:proofErr w:type="spellStart"/>
            <w:r w:rsidRPr="5C573ED7" w:rsidR="0F6F4937">
              <w:rPr>
                <w:rFonts w:ascii="Arial" w:hAnsi="Arial" w:cs="Arial"/>
                <w:b w:val="1"/>
                <w:bCs w:val="1"/>
                <w:color w:val="283769"/>
                <w:sz w:val="20"/>
                <w:szCs w:val="20"/>
              </w:rPr>
              <w:t>Checkout</w:t>
            </w:r>
            <w:proofErr w:type="spellEnd"/>
            <w:r w:rsidRPr="5C573ED7" w:rsidR="0F6F4937">
              <w:rPr>
                <w:rFonts w:ascii="Arial" w:hAnsi="Arial" w:cs="Arial"/>
                <w:b w:val="1"/>
                <w:bCs w:val="1"/>
                <w:color w:val="283769"/>
                <w:sz w:val="20"/>
                <w:szCs w:val="20"/>
              </w:rPr>
              <w:t xml:space="preserve">: Cliente revisa el total de productos y precios </w:t>
            </w:r>
            <w:proofErr w:type="gramStart"/>
            <w:r w:rsidRPr="5C573ED7" w:rsidR="0F6F4937">
              <w:rPr>
                <w:rFonts w:ascii="Arial" w:hAnsi="Arial" w:cs="Arial"/>
                <w:b w:val="1"/>
                <w:bCs w:val="1"/>
                <w:color w:val="283769"/>
                <w:sz w:val="20"/>
                <w:szCs w:val="20"/>
              </w:rPr>
              <w:t>y</w:t>
            </w:r>
            <w:proofErr w:type="gramEnd"/>
            <w:r w:rsidRPr="5C573ED7" w:rsidR="0F6F4937">
              <w:rPr>
                <w:rFonts w:ascii="Arial" w:hAnsi="Arial" w:cs="Arial"/>
                <w:b w:val="1"/>
                <w:bCs w:val="1"/>
                <w:color w:val="283769"/>
                <w:sz w:val="20"/>
                <w:szCs w:val="20"/>
              </w:rPr>
              <w:t xml:space="preserve"> introduce Datos para despacho </w:t>
            </w:r>
            <w:r w:rsidRPr="5C573ED7" w:rsidR="6845CEBB">
              <w:rPr>
                <w:rFonts w:ascii="Arial" w:hAnsi="Arial" w:cs="Arial"/>
                <w:b w:val="1"/>
                <w:bCs w:val="1"/>
                <w:color w:val="283769"/>
                <w:sz w:val="20"/>
                <w:szCs w:val="20"/>
              </w:rPr>
              <w:t>y especificaciones</w:t>
            </w:r>
          </w:p>
        </w:tc>
      </w:tr>
    </w:tbl>
    <w:p xmlns:wp14="http://schemas.microsoft.com/office/word/2010/wordml" w:rsidR="00320F97" w:rsidP="00320F97" w:rsidRDefault="00320F97" w14:paraId="049F31CB" wp14:textId="77777777"/>
    <w:tbl>
      <w:tblPr>
        <w:tblW w:w="0" w:type="auto"/>
        <w:tblBorders>
          <w:top w:val="outset" w:color="888888" w:sz="6"/>
          <w:left w:val="outset" w:color="888888" w:sz="6"/>
          <w:bottom w:val="outset" w:color="888888" w:sz="6"/>
          <w:right w:val="outset" w:color="888888" w:sz="6"/>
        </w:tblBorders>
        <w:tblLook w:val="04A0" w:firstRow="1" w:lastRow="0" w:firstColumn="1" w:lastColumn="0" w:noHBand="0" w:noVBand="1"/>
      </w:tblPr>
      <w:tblGrid>
        <w:gridCol w:w="1675"/>
        <w:gridCol w:w="6616"/>
      </w:tblGrid>
      <w:tr w:rsidR="5C573ED7" w:rsidTr="5C573ED7" w14:paraId="28650815">
        <w:trPr>
          <w:trHeight w:val="270"/>
        </w:trPr>
        <w:tc>
          <w:tcPr>
            <w:tcW w:w="1675" w:type="dxa"/>
            <w:tcBorders>
              <w:top w:val="outset" w:color="auto" w:sz="6"/>
              <w:left w:val="outset" w:color="auto" w:sz="6"/>
              <w:bottom w:val="outset" w:color="auto" w:sz="6"/>
              <w:right w:val="outset" w:color="auto" w:sz="6"/>
            </w:tcBorders>
            <w:shd w:val="clear" w:color="auto" w:fill="FFFFFF" w:themeFill="background1"/>
            <w:tcMar>
              <w:top w:w="15" w:type="dxa"/>
              <w:left w:w="60" w:type="dxa"/>
              <w:bottom w:w="15" w:type="dxa"/>
              <w:right w:w="60" w:type="dxa"/>
            </w:tcMar>
          </w:tcPr>
          <w:p w:rsidR="5C573ED7" w:rsidP="5C573ED7" w:rsidRDefault="5C573ED7" w14:paraId="5F8DD1E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 w:rsidRPr="5C573ED7" w:rsidR="5C573ED7">
              <w:rPr>
                <w:rFonts w:ascii="Arial" w:hAnsi="Arial" w:cs="Arial"/>
                <w:b w:val="1"/>
                <w:bCs w:val="1"/>
                <w:color w:val="283769"/>
                <w:sz w:val="20"/>
                <w:szCs w:val="20"/>
              </w:rPr>
              <w:t>Interface</w:t>
            </w:r>
          </w:p>
        </w:tc>
        <w:tc>
          <w:tcPr>
            <w:tcW w:w="6616" w:type="dxa"/>
            <w:tcBorders>
              <w:top w:val="outset" w:color="auto" w:sz="6"/>
              <w:left w:val="outset" w:color="auto" w:sz="6"/>
              <w:bottom w:val="outset" w:color="auto" w:sz="6"/>
              <w:right w:val="outset" w:color="auto" w:sz="6"/>
            </w:tcBorders>
            <w:shd w:val="clear" w:color="auto" w:fill="FFFFFF" w:themeFill="background1"/>
            <w:tcMar>
              <w:top w:w="15" w:type="dxa"/>
              <w:left w:w="60" w:type="dxa"/>
              <w:bottom w:w="15" w:type="dxa"/>
              <w:right w:w="60" w:type="dxa"/>
            </w:tcMar>
          </w:tcPr>
          <w:p w:rsidR="5C573ED7" w:rsidP="5C573ED7" w:rsidRDefault="5C573ED7" w14:paraId="7F4F28CC" w14:textId="03669BB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  <w:color w:val="283769"/>
                <w:sz w:val="20"/>
                <w:szCs w:val="20"/>
              </w:rPr>
            </w:pPr>
            <w:proofErr w:type="spellStart"/>
            <w:r w:rsidRPr="5C573ED7" w:rsidR="5C573ED7">
              <w:rPr>
                <w:rFonts w:ascii="Arial" w:hAnsi="Arial" w:cs="Arial"/>
                <w:color w:val="283769"/>
                <w:sz w:val="20"/>
                <w:szCs w:val="20"/>
              </w:rPr>
              <w:t>Interaccion</w:t>
            </w:r>
            <w:proofErr w:type="spellEnd"/>
            <w:r w:rsidRPr="5C573ED7" w:rsidR="5C573ED7">
              <w:rPr>
                <w:rFonts w:ascii="Arial" w:hAnsi="Arial" w:cs="Arial"/>
                <w:color w:val="283769"/>
                <w:sz w:val="20"/>
                <w:szCs w:val="20"/>
              </w:rPr>
              <w:t xml:space="preserve"> </w:t>
            </w:r>
            <w:r w:rsidRPr="5C573ED7" w:rsidR="247578E8">
              <w:rPr>
                <w:rFonts w:ascii="Arial" w:hAnsi="Arial" w:cs="Arial"/>
                <w:color w:val="283769"/>
                <w:sz w:val="20"/>
                <w:szCs w:val="20"/>
              </w:rPr>
              <w:t xml:space="preserve">local </w:t>
            </w:r>
            <w:r w:rsidRPr="5C573ED7" w:rsidR="5C573ED7">
              <w:rPr>
                <w:rFonts w:ascii="Arial" w:hAnsi="Arial" w:cs="Arial"/>
                <w:color w:val="283769"/>
                <w:sz w:val="20"/>
                <w:szCs w:val="20"/>
              </w:rPr>
              <w:t>con sistema</w:t>
            </w:r>
          </w:p>
        </w:tc>
      </w:tr>
      <w:tr w:rsidR="5C573ED7" w:rsidTr="5C573ED7" w14:paraId="4F9AED4E">
        <w:trPr>
          <w:trHeight w:val="1395"/>
        </w:trPr>
        <w:tc>
          <w:tcPr>
            <w:tcW w:w="1675" w:type="dxa"/>
            <w:tcBorders>
              <w:top w:val="outset" w:color="auto" w:sz="6"/>
              <w:left w:val="outset" w:color="auto" w:sz="6"/>
              <w:bottom w:val="outset" w:color="auto" w:sz="6"/>
              <w:right w:val="outset" w:color="auto" w:sz="6"/>
            </w:tcBorders>
            <w:shd w:val="clear" w:color="auto" w:fill="FFFFFF" w:themeFill="background1"/>
            <w:tcMar>
              <w:top w:w="15" w:type="dxa"/>
              <w:left w:w="60" w:type="dxa"/>
              <w:bottom w:w="15" w:type="dxa"/>
              <w:right w:w="60" w:type="dxa"/>
            </w:tcMar>
          </w:tcPr>
          <w:p w:rsidR="5C573ED7" w:rsidP="5C573ED7" w:rsidRDefault="5C573ED7" w14:paraId="7A925492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 w:rsidRPr="5C573ED7" w:rsidR="5C573ED7">
              <w:rPr>
                <w:rFonts w:ascii="Arial" w:hAnsi="Arial" w:cs="Arial"/>
                <w:b w:val="1"/>
                <w:bCs w:val="1"/>
                <w:color w:val="283769"/>
                <w:sz w:val="20"/>
                <w:szCs w:val="20"/>
              </w:rPr>
              <w:t>Caso de Uso</w:t>
            </w:r>
          </w:p>
        </w:tc>
        <w:tc>
          <w:tcPr>
            <w:tcW w:w="6616" w:type="dxa"/>
            <w:tcBorders>
              <w:top w:val="outset" w:color="auto" w:sz="6"/>
              <w:left w:val="outset" w:color="auto" w:sz="6"/>
              <w:bottom w:val="outset" w:color="auto" w:sz="6"/>
              <w:right w:val="outset" w:color="auto" w:sz="6"/>
            </w:tcBorders>
            <w:shd w:val="clear" w:color="auto" w:fill="FFFFFF" w:themeFill="background1"/>
            <w:tcMar>
              <w:top w:w="15" w:type="dxa"/>
              <w:left w:w="60" w:type="dxa"/>
              <w:bottom w:w="15" w:type="dxa"/>
              <w:right w:w="60" w:type="dxa"/>
            </w:tcMar>
          </w:tcPr>
          <w:p w:rsidR="248AEA52" w:rsidP="5C573ED7" w:rsidRDefault="248AEA52" w14:paraId="7BE85E41" w14:textId="5EF7BABB">
            <w:pPr>
              <w:pStyle w:val="Normal"/>
              <w:bidi w:val="0"/>
              <w:spacing w:before="0" w:beforeAutospacing="off" w:after="240" w:afterAutospacing="off" w:line="240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color w:val="283769"/>
                <w:sz w:val="20"/>
                <w:szCs w:val="20"/>
              </w:rPr>
            </w:pPr>
            <w:r w:rsidRPr="5C573ED7" w:rsidR="248AEA52">
              <w:rPr>
                <w:rFonts w:ascii="Arial" w:hAnsi="Arial" w:cs="Arial"/>
                <w:b w:val="1"/>
                <w:bCs w:val="1"/>
                <w:color w:val="283769"/>
                <w:sz w:val="20"/>
                <w:szCs w:val="20"/>
              </w:rPr>
              <w:t>Orden de Compra: Sistema genera orden de Compra con los productos seleccionados por el cliente y el total</w:t>
            </w:r>
          </w:p>
          <w:p w:rsidR="248AEA52" w:rsidP="5C573ED7" w:rsidRDefault="248AEA52" w14:paraId="7AC3DACA" w14:textId="30B02D53">
            <w:pPr>
              <w:pStyle w:val="Normal"/>
              <w:bidi w:val="0"/>
              <w:spacing w:before="0" w:beforeAutospacing="off" w:after="240" w:afterAutospacing="off" w:line="240" w:lineRule="auto"/>
              <w:ind w:left="0" w:right="0"/>
              <w:jc w:val="left"/>
            </w:pPr>
            <w:r w:rsidRPr="5C573ED7" w:rsidR="248AEA52">
              <w:rPr>
                <w:rFonts w:ascii="Arial" w:hAnsi="Arial" w:cs="Arial"/>
                <w:b w:val="1"/>
                <w:bCs w:val="1"/>
                <w:color w:val="283769"/>
                <w:sz w:val="20"/>
                <w:szCs w:val="20"/>
              </w:rPr>
              <w:t>Armado pedido: Encargado de Pedido arma pedido para luego entregar a Repartidor</w:t>
            </w:r>
          </w:p>
        </w:tc>
      </w:tr>
    </w:tbl>
    <w:p xmlns:wp14="http://schemas.microsoft.com/office/word/2010/wordml" w:rsidR="00320F97" w:rsidP="00320F97" w:rsidRDefault="00320F97" wp14:textId="77777777" w14:paraId="1A34C790"/>
    <w:p xmlns:wp14="http://schemas.microsoft.com/office/word/2010/wordml" w:rsidR="00320F97" w:rsidP="00320F97" w:rsidRDefault="00320F97" wp14:textId="77777777" w14:paraId="0BF7F89C"/>
    <w:p xmlns:wp14="http://schemas.microsoft.com/office/word/2010/wordml" w:rsidR="00320F97" w:rsidP="5C573ED7" w:rsidRDefault="00320F97" w14:paraId="53128261" wp14:textId="053AAAAA">
      <w:pPr>
        <w:pStyle w:val="Normal"/>
      </w:pPr>
    </w:p>
    <w:p xmlns:wp14="http://schemas.microsoft.com/office/word/2010/wordml" w:rsidR="00CC2AD3" w:rsidP="00320F97" w:rsidRDefault="00CC2AD3" w14:paraId="62486C05" wp14:textId="77777777"/>
    <w:p xmlns:wp14="http://schemas.microsoft.com/office/word/2010/wordml" w:rsidR="00CC2AD3" w:rsidP="00320F97" w:rsidRDefault="00CC2AD3" w14:paraId="4101652C" wp14:textId="77777777"/>
    <w:p xmlns:wp14="http://schemas.microsoft.com/office/word/2010/wordml" w:rsidR="00CC2AD3" w:rsidP="00320F97" w:rsidRDefault="00CC2AD3" w14:paraId="4B99056E" wp14:textId="77777777"/>
    <w:p xmlns:wp14="http://schemas.microsoft.com/office/word/2010/wordml" w:rsidR="00CC2AD3" w:rsidP="00320F97" w:rsidRDefault="00CC2AD3" w14:paraId="1299C43A" wp14:textId="77777777"/>
    <w:p xmlns:wp14="http://schemas.microsoft.com/office/word/2010/wordml" w:rsidR="00CC2AD3" w:rsidP="00320F97" w:rsidRDefault="00CC2AD3" w14:paraId="4DDBEF00" wp14:textId="77777777"/>
    <w:p xmlns:wp14="http://schemas.microsoft.com/office/word/2010/wordml" w:rsidR="00CC2AD3" w:rsidP="00320F97" w:rsidRDefault="00CC2AD3" w14:paraId="3461D779" wp14:textId="77777777"/>
    <w:p xmlns:wp14="http://schemas.microsoft.com/office/word/2010/wordml" w:rsidR="00CC2AD3" w:rsidP="00320F97" w:rsidRDefault="00CC2AD3" w14:paraId="3CF2D8B6" wp14:textId="77777777"/>
    <w:p xmlns:wp14="http://schemas.microsoft.com/office/word/2010/wordml" w:rsidR="00CC2AD3" w:rsidP="00320F97" w:rsidRDefault="00CC2AD3" w14:paraId="0FB78278" wp14:textId="77777777"/>
    <w:p xmlns:wp14="http://schemas.microsoft.com/office/word/2010/wordml" w:rsidR="00CC2AD3" w:rsidP="00320F97" w:rsidRDefault="00CC2AD3" w14:paraId="1FC39945" wp14:textId="77777777"/>
    <w:p xmlns:wp14="http://schemas.microsoft.com/office/word/2010/wordml" w:rsidR="00CC2AD3" w:rsidP="00320F97" w:rsidRDefault="00CC2AD3" w14:paraId="0562CB0E" wp14:textId="77777777"/>
    <w:p xmlns:wp14="http://schemas.microsoft.com/office/word/2010/wordml" w:rsidR="00CC2AD3" w:rsidP="00320F97" w:rsidRDefault="00CC2AD3" w14:paraId="34CE0A41" wp14:textId="77777777"/>
    <w:p xmlns:wp14="http://schemas.microsoft.com/office/word/2010/wordml" w:rsidR="00C33123" w:rsidP="00320F97" w:rsidRDefault="00C33123" w14:paraId="516AACFD" wp14:textId="77777777">
      <w:pPr>
        <w:rPr>
          <w:rFonts w:asciiTheme="majorHAnsi" w:hAnsiTheme="majorHAnsi" w:eastAsiaTheme="min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hAnsiTheme="majorHAnsi" w:eastAsiaTheme="minorHAnsi" w:cstheme="majorBidi"/>
          <w:b/>
          <w:caps/>
          <w:color w:val="2A2A2A" w:themeColor="text2"/>
          <w:sz w:val="28"/>
          <w:szCs w:val="26"/>
          <w:lang w:val="es-ES" w:eastAsia="ja-JP"/>
        </w:rPr>
        <w:lastRenderedPageBreak/>
        <w:t xml:space="preserve">Requerimientos no funcionales </w:t>
      </w:r>
    </w:p>
    <w:p xmlns:wp14="http://schemas.microsoft.com/office/word/2010/wordml" w:rsidRPr="00320F97" w:rsidR="00C33123" w:rsidP="00320F97" w:rsidRDefault="00C33123" w14:paraId="09F231F9" wp14:textId="77777777">
      <w:r>
        <w:rPr>
          <w:rFonts w:asciiTheme="majorHAnsi" w:hAnsiTheme="majorHAnsi" w:eastAsiaTheme="minorHAnsi" w:cstheme="majorBidi"/>
          <w:b/>
          <w:caps/>
          <w:color w:val="2A2A2A" w:themeColor="text2"/>
          <w:sz w:val="28"/>
          <w:szCs w:val="26"/>
          <w:lang w:val="es-ES" w:eastAsia="ja-JP"/>
        </w:rPr>
        <w:t>(aca se agrega lo que no corresponde a programacion como tal)</w:t>
      </w:r>
    </w:p>
    <w:p xmlns:wp14="http://schemas.microsoft.com/office/word/2010/wordml" w:rsidRPr="003B0636" w:rsidR="003B0636" w:rsidP="003B0636" w:rsidRDefault="003B0636" w14:paraId="62EBF3C5" wp14:textId="77777777"/>
    <w:tbl>
      <w:tblPr>
        <w:tblW w:w="0" w:type="auto"/>
        <w:tblBorders>
          <w:top w:val="outset" w:color="888888" w:sz="6" w:space="0"/>
          <w:left w:val="outset" w:color="888888" w:sz="6" w:space="0"/>
          <w:bottom w:val="outset" w:color="888888" w:sz="6" w:space="0"/>
          <w:right w:val="outset" w:color="888888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1906"/>
        <w:gridCol w:w="3611"/>
        <w:gridCol w:w="1180"/>
      </w:tblGrid>
      <w:tr xmlns:wp14="http://schemas.microsoft.com/office/word/2010/wordml" w:rsidRPr="00C33123" w:rsidR="00C33123" w:rsidTr="5C573ED7" w14:paraId="7BC5160B" wp14:textId="77777777">
        <w:trPr>
          <w:trHeight w:val="270"/>
        </w:trPr>
        <w:tc>
          <w:tcPr>
            <w:tcW w:w="1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Pr="00C33123" w:rsidR="00C33123" w:rsidP="00C33123" w:rsidRDefault="00C33123" w14:paraId="068363E8" wp14:textId="77777777">
            <w:pPr>
              <w:rPr>
                <w:color w:val="002060"/>
              </w:rPr>
            </w:pPr>
            <w:r w:rsidRPr="00C33123">
              <w:rPr>
                <w:color w:val="002060"/>
              </w:rPr>
              <w:t> </w:t>
            </w:r>
            <w:r w:rsidRPr="00C33123">
              <w:rPr>
                <w:b/>
                <w:bCs/>
                <w:color w:val="002060"/>
              </w:rPr>
              <w:t>Identificación</w:t>
            </w:r>
          </w:p>
        </w:tc>
        <w:tc>
          <w:tcPr>
            <w:tcW w:w="19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Pr="00C33123" w:rsidR="00C33123" w:rsidP="00C33123" w:rsidRDefault="00C33123" w14:paraId="7D07E2E4" wp14:textId="77777777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Nombre</w:t>
            </w:r>
            <w:r w:rsidRPr="00C33123">
              <w:rPr>
                <w:color w:val="002060"/>
              </w:rPr>
              <w:t> </w:t>
            </w:r>
          </w:p>
        </w:tc>
        <w:tc>
          <w:tcPr>
            <w:tcW w:w="36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Pr="00C33123" w:rsidR="00C33123" w:rsidP="00C33123" w:rsidRDefault="00C33123" w14:paraId="50499221" wp14:textId="77777777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Descripción</w:t>
            </w:r>
            <w:r w:rsidRPr="00C33123">
              <w:rPr>
                <w:color w:val="002060"/>
              </w:rPr>
              <w:t> </w:t>
            </w:r>
          </w:p>
        </w:tc>
        <w:tc>
          <w:tcPr>
            <w:tcW w:w="11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Pr="00C33123" w:rsidR="00C33123" w:rsidP="00C33123" w:rsidRDefault="00C33123" w14:paraId="2B20F89A" wp14:textId="77777777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Prioridad</w:t>
            </w:r>
            <w:r w:rsidRPr="00C33123">
              <w:rPr>
                <w:color w:val="002060"/>
              </w:rPr>
              <w:t> </w:t>
            </w:r>
          </w:p>
        </w:tc>
      </w:tr>
      <w:tr xmlns:wp14="http://schemas.microsoft.com/office/word/2010/wordml" w:rsidRPr="00C33123" w:rsidR="00C33123" w:rsidTr="5C573ED7" w14:paraId="7DBCDD5A" wp14:textId="77777777">
        <w:trPr>
          <w:trHeight w:val="555"/>
        </w:trPr>
        <w:tc>
          <w:tcPr>
            <w:tcW w:w="1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Pr="00C33123" w:rsidR="00C33123" w:rsidP="00C33123" w:rsidRDefault="00C33123" w14:paraId="7A803E10" wp14:textId="7777777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01</w:t>
            </w:r>
            <w:r w:rsidRPr="00C33123">
              <w:rPr>
                <w:color w:val="002060"/>
              </w:rPr>
              <w:t>-</w:t>
            </w:r>
            <w:r w:rsidRPr="00C33123">
              <w:rPr>
                <w:color w:val="002060"/>
              </w:rPr>
              <w:t>R</w:t>
            </w:r>
            <w:r w:rsidRPr="00C33123">
              <w:rPr>
                <w:color w:val="002060"/>
              </w:rPr>
              <w:t>N</w:t>
            </w:r>
            <w:r w:rsidRPr="00C33123">
              <w:rPr>
                <w:color w:val="002060"/>
              </w:rPr>
              <w:t>F</w:t>
            </w:r>
          </w:p>
        </w:tc>
        <w:tc>
          <w:tcPr>
            <w:tcW w:w="19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Pr="00C33123" w:rsidR="00C33123" w:rsidP="00C33123" w:rsidRDefault="00C33123" w14:paraId="794E9EC8" wp14:textId="77777777">
            <w:pPr>
              <w:rPr>
                <w:color w:val="002060"/>
              </w:rPr>
            </w:pPr>
            <w:r w:rsidRPr="00C33123">
              <w:rPr>
                <w:color w:val="002060"/>
              </w:rPr>
              <w:t>Tiempo de respuesta</w:t>
            </w:r>
          </w:p>
        </w:tc>
        <w:tc>
          <w:tcPr>
            <w:tcW w:w="36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Pr="00C33123" w:rsidR="00C33123" w:rsidP="00C33123" w:rsidRDefault="00C33123" w14:paraId="195F804D" wp14:textId="77777777">
            <w:pPr>
              <w:rPr>
                <w:color w:val="002060"/>
              </w:rPr>
            </w:pPr>
            <w:r w:rsidRPr="00C33123">
              <w:rPr>
                <w:color w:val="002060"/>
              </w:rPr>
              <w:t xml:space="preserve">El tiempo de carga </w:t>
            </w:r>
            <w:r w:rsidRPr="00C33123">
              <w:rPr>
                <w:color w:val="002060"/>
              </w:rPr>
              <w:t>5</w:t>
            </w:r>
            <w:r w:rsidRPr="00C33123">
              <w:rPr>
                <w:color w:val="002060"/>
              </w:rPr>
              <w:t xml:space="preserve"> segundos de respuesta</w:t>
            </w:r>
            <w:r w:rsidRPr="00C33123">
              <w:rPr>
                <w:color w:val="002060"/>
              </w:rPr>
              <w:t>.</w:t>
            </w:r>
          </w:p>
        </w:tc>
        <w:tc>
          <w:tcPr>
            <w:tcW w:w="11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Pr="00C33123" w:rsidR="00C33123" w:rsidP="00C33123" w:rsidRDefault="00C33123" w14:paraId="1F849935" wp14:textId="7777777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xmlns:wp14="http://schemas.microsoft.com/office/word/2010/wordml" w:rsidRPr="00C33123" w:rsidR="00C33123" w:rsidTr="5C573ED7" w14:paraId="497E0713" wp14:textId="77777777">
        <w:trPr>
          <w:trHeight w:val="555"/>
        </w:trPr>
        <w:tc>
          <w:tcPr>
            <w:tcW w:w="1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Pr="00C33123" w:rsidR="00C33123" w:rsidP="00C33123" w:rsidRDefault="00C33123" w14:paraId="61398AA9" wp14:textId="7777777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02-RNF</w:t>
            </w:r>
          </w:p>
        </w:tc>
        <w:tc>
          <w:tcPr>
            <w:tcW w:w="19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Pr="00C33123" w:rsidR="00C33123" w:rsidP="00C33123" w:rsidRDefault="00C33123" w14:paraId="0DF99E08" wp14:textId="77777777">
            <w:pPr>
              <w:rPr>
                <w:color w:val="002060"/>
              </w:rPr>
            </w:pPr>
            <w:r w:rsidRPr="00C33123">
              <w:rPr>
                <w:color w:val="002060"/>
              </w:rPr>
              <w:t>Interfaz del sistema</w:t>
            </w:r>
          </w:p>
        </w:tc>
        <w:tc>
          <w:tcPr>
            <w:tcW w:w="36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Pr="00C33123" w:rsidR="00C33123" w:rsidP="00C33123" w:rsidRDefault="00C33123" w14:paraId="02F3DD86" wp14:textId="6EB7650F">
            <w:pPr>
              <w:rPr>
                <w:color w:val="002060"/>
              </w:rPr>
            </w:pPr>
            <w:r w:rsidRPr="5C573ED7" w:rsidR="00C33123">
              <w:rPr>
                <w:color w:val="002060"/>
              </w:rPr>
              <w:t xml:space="preserve">El sistema presentara una interfaz </w:t>
            </w:r>
            <w:r w:rsidRPr="5C573ED7" w:rsidR="00C33123">
              <w:rPr>
                <w:color w:val="002060"/>
              </w:rPr>
              <w:t>simple</w:t>
            </w:r>
          </w:p>
        </w:tc>
        <w:tc>
          <w:tcPr>
            <w:tcW w:w="11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Pr="00C33123" w:rsidR="00C33123" w:rsidP="00C33123" w:rsidRDefault="00C33123" w14:paraId="7D787399" wp14:textId="7777777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xmlns:wp14="http://schemas.microsoft.com/office/word/2010/wordml" w:rsidRPr="00C33123" w:rsidR="00C33123" w:rsidTr="5C573ED7" w14:paraId="5BFC772B" wp14:textId="77777777">
        <w:trPr>
          <w:trHeight w:val="270"/>
        </w:trPr>
        <w:tc>
          <w:tcPr>
            <w:tcW w:w="1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Pr="00C33123" w:rsidR="00C33123" w:rsidP="00C33123" w:rsidRDefault="00C33123" w14:paraId="3A5982DC" wp14:textId="7777777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03-RNF</w:t>
            </w:r>
          </w:p>
        </w:tc>
        <w:tc>
          <w:tcPr>
            <w:tcW w:w="19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Pr="00C33123" w:rsidR="00C33123" w:rsidP="00C33123" w:rsidRDefault="00C33123" w14:paraId="493BD327" wp14:textId="77777777">
            <w:pPr>
              <w:rPr>
                <w:color w:val="002060"/>
              </w:rPr>
            </w:pPr>
            <w:r w:rsidRPr="00C33123">
              <w:rPr>
                <w:color w:val="002060"/>
              </w:rPr>
              <w:t>Seguridad</w:t>
            </w:r>
          </w:p>
        </w:tc>
        <w:tc>
          <w:tcPr>
            <w:tcW w:w="36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Pr="00C33123" w:rsidR="00C33123" w:rsidP="00C33123" w:rsidRDefault="00C33123" w14:paraId="49F502D2" wp14:textId="2B5A622A">
            <w:pPr>
              <w:rPr>
                <w:color w:val="002060"/>
              </w:rPr>
            </w:pPr>
            <w:r w:rsidRPr="5C573ED7" w:rsidR="00C33123">
              <w:rPr>
                <w:color w:val="002060"/>
              </w:rPr>
              <w:t xml:space="preserve">El sistema deberá </w:t>
            </w:r>
            <w:proofErr w:type="gramStart"/>
            <w:r w:rsidRPr="5C573ED7" w:rsidR="00C33123">
              <w:rPr>
                <w:color w:val="002060"/>
              </w:rPr>
              <w:t xml:space="preserve">ser </w:t>
            </w:r>
            <w:r w:rsidRPr="5C573ED7" w:rsidR="00C33123">
              <w:rPr>
                <w:color w:val="002060"/>
              </w:rPr>
              <w:t xml:space="preserve"> </w:t>
            </w:r>
            <w:r w:rsidRPr="5C573ED7" w:rsidR="00C33123">
              <w:rPr>
                <w:color w:val="002060"/>
              </w:rPr>
              <w:t>seguro</w:t>
            </w:r>
            <w:proofErr w:type="gramEnd"/>
            <w:r w:rsidRPr="5C573ED7" w:rsidR="00C33123">
              <w:rPr>
                <w:color w:val="002060"/>
              </w:rPr>
              <w:t xml:space="preserve">, ya que se trabaja con datos confidenciales del </w:t>
            </w:r>
            <w:r w:rsidRPr="5C573ED7" w:rsidR="36C58578">
              <w:rPr>
                <w:color w:val="002060"/>
              </w:rPr>
              <w:t>cliente (Domicilio)</w:t>
            </w:r>
          </w:p>
        </w:tc>
        <w:tc>
          <w:tcPr>
            <w:tcW w:w="11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Pr="00C33123" w:rsidR="00C33123" w:rsidP="00C33123" w:rsidRDefault="00C33123" w14:paraId="7B2C3385" wp14:textId="7777777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xmlns:wp14="http://schemas.microsoft.com/office/word/2010/wordml" w:rsidRPr="00C33123" w:rsidR="00C33123" w:rsidTr="5C573ED7" w14:paraId="798D8D5F" wp14:textId="77777777">
        <w:trPr>
          <w:trHeight w:val="270"/>
        </w:trPr>
        <w:tc>
          <w:tcPr>
            <w:tcW w:w="1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Pr="00C33123" w:rsidR="00C33123" w:rsidP="00C33123" w:rsidRDefault="00C33123" w14:paraId="34BB450C" wp14:textId="7777777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04-RNF</w:t>
            </w:r>
          </w:p>
        </w:tc>
        <w:tc>
          <w:tcPr>
            <w:tcW w:w="19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Pr="00C33123" w:rsidR="00C33123" w:rsidP="00C33123" w:rsidRDefault="00C33123" w14:paraId="4B1E8CD1" wp14:textId="77777777">
            <w:pPr>
              <w:rPr>
                <w:color w:val="002060"/>
              </w:rPr>
            </w:pPr>
            <w:r w:rsidRPr="00C33123">
              <w:rPr>
                <w:color w:val="002060"/>
              </w:rPr>
              <w:t>Registro</w:t>
            </w:r>
          </w:p>
        </w:tc>
        <w:tc>
          <w:tcPr>
            <w:tcW w:w="36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Pr="00C33123" w:rsidR="00C33123" w:rsidP="5C573ED7" w:rsidRDefault="00C33123" w14:paraId="769F4345" wp14:textId="50DAF40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C573ED7" w:rsidR="23524F1C">
              <w:rPr>
                <w:color w:val="002060"/>
              </w:rPr>
              <w:t xml:space="preserve">El sistema </w:t>
            </w:r>
            <w:proofErr w:type="spellStart"/>
            <w:r w:rsidRPr="5C573ED7" w:rsidR="23524F1C">
              <w:rPr>
                <w:color w:val="002060"/>
              </w:rPr>
              <w:t>debera</w:t>
            </w:r>
            <w:proofErr w:type="spellEnd"/>
            <w:r w:rsidRPr="5C573ED7" w:rsidR="23524F1C">
              <w:rPr>
                <w:color w:val="002060"/>
              </w:rPr>
              <w:t xml:space="preserve"> registrar las ordenes realizadas</w:t>
            </w:r>
          </w:p>
        </w:tc>
        <w:tc>
          <w:tcPr>
            <w:tcW w:w="11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Pr="00C33123" w:rsidR="00C33123" w:rsidP="00C33123" w:rsidRDefault="00C33123" w14:paraId="6E536E4F" wp14:textId="7777777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xmlns:wp14="http://schemas.microsoft.com/office/word/2010/wordml" w:rsidRPr="00C33123" w:rsidR="00C33123" w:rsidTr="5C573ED7" w14:paraId="2EF5DD9E" wp14:textId="77777777">
        <w:trPr>
          <w:trHeight w:val="270"/>
        </w:trPr>
        <w:tc>
          <w:tcPr>
            <w:tcW w:w="1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Pr="00C33123" w:rsidR="00C33123" w:rsidP="00C33123" w:rsidRDefault="00C33123" w14:paraId="003F9EB4" wp14:textId="7777777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05-RNF</w:t>
            </w:r>
          </w:p>
        </w:tc>
        <w:tc>
          <w:tcPr>
            <w:tcW w:w="19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Pr="00C33123" w:rsidR="00C33123" w:rsidP="00C33123" w:rsidRDefault="00C33123" w14:paraId="28755DB0" wp14:textId="77777777">
            <w:pPr>
              <w:rPr>
                <w:color w:val="002060"/>
              </w:rPr>
            </w:pPr>
            <w:r w:rsidRPr="00C33123">
              <w:rPr>
                <w:color w:val="002060"/>
              </w:rPr>
              <w:t>Disponibilidad</w:t>
            </w:r>
          </w:p>
        </w:tc>
        <w:tc>
          <w:tcPr>
            <w:tcW w:w="36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Pr="00C33123" w:rsidR="00C33123" w:rsidP="5C573ED7" w:rsidRDefault="00C33123" w14:paraId="29FE2797" wp14:textId="4E0CB2B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C573ED7" w:rsidR="30966962">
              <w:rPr>
                <w:color w:val="002060"/>
              </w:rPr>
              <w:t>Debe estar disponible constantemente</w:t>
            </w:r>
          </w:p>
        </w:tc>
        <w:tc>
          <w:tcPr>
            <w:tcW w:w="11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Pr="00C33123" w:rsidR="00C33123" w:rsidP="00C33123" w:rsidRDefault="00C33123" w14:paraId="67E4032D" wp14:textId="7777777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xmlns:wp14="http://schemas.microsoft.com/office/word/2010/wordml" w:rsidRPr="00C33123" w:rsidR="00C33123" w:rsidTr="5C573ED7" w14:paraId="210F4B3E" wp14:textId="77777777">
        <w:trPr>
          <w:trHeight w:val="270"/>
        </w:trPr>
        <w:tc>
          <w:tcPr>
            <w:tcW w:w="1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Pr="00C33123" w:rsidR="00C33123" w:rsidP="00C33123" w:rsidRDefault="00C33123" w14:paraId="67D3B0A1" wp14:textId="7777777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06</w:t>
            </w:r>
            <w:r>
              <w:rPr>
                <w:color w:val="002060"/>
              </w:rPr>
              <w:t>-</w:t>
            </w:r>
            <w:r w:rsidRPr="00C33123">
              <w:rPr>
                <w:color w:val="002060"/>
              </w:rPr>
              <w:t>R</w:t>
            </w:r>
            <w:r>
              <w:rPr>
                <w:color w:val="002060"/>
              </w:rPr>
              <w:t>N</w:t>
            </w:r>
            <w:r w:rsidRPr="00C33123">
              <w:rPr>
                <w:color w:val="002060"/>
              </w:rPr>
              <w:t>F</w:t>
            </w:r>
          </w:p>
        </w:tc>
        <w:tc>
          <w:tcPr>
            <w:tcW w:w="19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Pr="00C33123" w:rsidR="00C33123" w:rsidP="00C33123" w:rsidRDefault="00C33123" w14:paraId="2D9117A4" wp14:textId="77777777">
            <w:pPr>
              <w:rPr>
                <w:color w:val="002060"/>
              </w:rPr>
            </w:pPr>
            <w:r w:rsidRPr="00C33123">
              <w:rPr>
                <w:color w:val="002060"/>
              </w:rPr>
              <w:t>Sistema Robusto</w:t>
            </w:r>
          </w:p>
        </w:tc>
        <w:tc>
          <w:tcPr>
            <w:tcW w:w="36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Pr="00C33123" w:rsidR="00C33123" w:rsidP="00C33123" w:rsidRDefault="00C33123" w14:paraId="5A3DA2BE" wp14:textId="77777777">
            <w:pPr>
              <w:rPr>
                <w:color w:val="002060"/>
              </w:rPr>
            </w:pPr>
            <w:r w:rsidRPr="00C33123">
              <w:rPr>
                <w:color w:val="002060"/>
              </w:rPr>
              <w:t>El acceso a los datos debe ser de forma segura</w:t>
            </w:r>
          </w:p>
        </w:tc>
        <w:tc>
          <w:tcPr>
            <w:tcW w:w="11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Pr="00C33123" w:rsidR="00C33123" w:rsidP="00C33123" w:rsidRDefault="00C33123" w14:paraId="2B0FE10A" wp14:textId="7777777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xmlns:wp14="http://schemas.microsoft.com/office/word/2010/wordml" w:rsidRPr="00C33123" w:rsidR="00C33123" w:rsidTr="5C573ED7" w14:paraId="6E284FA9" wp14:textId="77777777">
        <w:trPr>
          <w:trHeight w:val="270"/>
        </w:trPr>
        <w:tc>
          <w:tcPr>
            <w:tcW w:w="15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Pr="00C33123" w:rsidR="00C33123" w:rsidP="00C33123" w:rsidRDefault="00C33123" w14:paraId="7DD0E4CD" wp14:textId="7777777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07</w:t>
            </w:r>
            <w:r>
              <w:rPr>
                <w:color w:val="002060"/>
              </w:rPr>
              <w:t>-</w:t>
            </w:r>
            <w:r w:rsidRPr="00C33123">
              <w:rPr>
                <w:color w:val="002060"/>
              </w:rPr>
              <w:t>R</w:t>
            </w:r>
            <w:r>
              <w:rPr>
                <w:color w:val="002060"/>
              </w:rPr>
              <w:t>N</w:t>
            </w:r>
            <w:r w:rsidRPr="00C33123">
              <w:rPr>
                <w:color w:val="002060"/>
              </w:rPr>
              <w:t>F</w:t>
            </w:r>
          </w:p>
        </w:tc>
        <w:tc>
          <w:tcPr>
            <w:tcW w:w="19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Pr="00C33123" w:rsidR="00C33123" w:rsidP="00C33123" w:rsidRDefault="00C33123" w14:paraId="76FBA4BC" wp14:textId="77777777">
            <w:pPr>
              <w:rPr>
                <w:color w:val="002060"/>
              </w:rPr>
            </w:pPr>
            <w:r w:rsidRPr="00C33123">
              <w:rPr>
                <w:color w:val="002060"/>
              </w:rPr>
              <w:t>Documentación</w:t>
            </w:r>
          </w:p>
        </w:tc>
        <w:tc>
          <w:tcPr>
            <w:tcW w:w="36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Pr="00C33123" w:rsidR="00C33123" w:rsidP="00C33123" w:rsidRDefault="00C33123" w14:paraId="384F37F9" wp14:textId="77777777">
            <w:pPr>
              <w:rPr>
                <w:color w:val="002060"/>
              </w:rPr>
            </w:pPr>
            <w:r w:rsidRPr="00C33123">
              <w:rPr>
                <w:color w:val="002060"/>
              </w:rPr>
              <w:t xml:space="preserve">El sistema debe disponer de </w:t>
            </w:r>
            <w:r>
              <w:rPr>
                <w:color w:val="002060"/>
              </w:rPr>
              <w:t xml:space="preserve">documentación de usuario, como de requerimiento. </w:t>
            </w:r>
          </w:p>
        </w:tc>
        <w:tc>
          <w:tcPr>
            <w:tcW w:w="11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Pr="00C33123" w:rsidR="00C33123" w:rsidP="00C33123" w:rsidRDefault="00C33123" w14:paraId="3B23314D" wp14:textId="7777777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</w:tbl>
    <w:p xmlns:wp14="http://schemas.microsoft.com/office/word/2010/wordml" w:rsidRPr="00C33123" w:rsidR="00C33123" w:rsidP="00C33123" w:rsidRDefault="00C33123" w14:paraId="6D98A12B" wp14:textId="77777777">
      <w:pPr>
        <w:spacing w:line="250" w:lineRule="atLeast"/>
        <w:rPr>
          <w:rFonts w:ascii="Verdana" w:hAnsi="Verdana"/>
          <w:color w:val="000000"/>
        </w:rPr>
      </w:pPr>
    </w:p>
    <w:p xmlns:wp14="http://schemas.microsoft.com/office/word/2010/wordml" w:rsidR="006E4F5A" w:rsidRDefault="007450C6" w14:paraId="2946DB82" wp14:textId="77777777"/>
    <w:sectPr w:rsidR="006E4F5A">
      <w:footerReference w:type="default" r:id="rId12"/>
      <w:pgSz w:w="11907" w:h="16839" w:orient="portrait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7450C6" w:rsidRDefault="007450C6" w14:paraId="5997CC1D" wp14:textId="77777777">
      <w:r>
        <w:separator/>
      </w:r>
    </w:p>
  </w:endnote>
  <w:endnote w:type="continuationSeparator" w:id="0">
    <w:p xmlns:wp14="http://schemas.microsoft.com/office/word/2010/wordml" w:rsidR="007450C6" w:rsidRDefault="007450C6" w14:paraId="110FFD37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6E4F5A" w:rsidRDefault="007450C6" w14:paraId="2903CBC8" wp14:textId="77777777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7450C6" w:rsidRDefault="007450C6" w14:paraId="6B699379" wp14:textId="77777777">
      <w:r>
        <w:separator/>
      </w:r>
    </w:p>
  </w:footnote>
  <w:footnote w:type="continuationSeparator" w:id="0">
    <w:p xmlns:wp14="http://schemas.microsoft.com/office/word/2010/wordml" w:rsidR="007450C6" w:rsidRDefault="007450C6" w14:paraId="3FE9F23F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454416C3"/>
    <w:multiLevelType w:val="hybridMultilevel"/>
    <w:tmpl w:val="BC468424"/>
    <w:lvl w:ilvl="0" w:tplc="D8E8CC1A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F75952" w:themeColor="accent1"/>
        <w:sz w:val="20"/>
      </w:rPr>
    </w:lvl>
    <w:lvl w:ilvl="1" w:tplc="791831CE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B365FB0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F86106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7A665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A08DF48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E4D6DA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BEB3EE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3967254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21F3BC3"/>
    <w:multiLevelType w:val="hybridMultilevel"/>
    <w:tmpl w:val="FB6AD80A"/>
    <w:lvl w:ilvl="0" w:tplc="F2FAE52A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24EA7388">
      <w:start w:val="1"/>
      <w:numFmt w:val="lowerLetter"/>
      <w:lvlText w:val="%2."/>
      <w:lvlJc w:val="left"/>
      <w:pPr>
        <w:ind w:left="1440" w:hanging="360"/>
      </w:pPr>
    </w:lvl>
    <w:lvl w:ilvl="2" w:tplc="9B72FCC0">
      <w:start w:val="1"/>
      <w:numFmt w:val="lowerRoman"/>
      <w:lvlText w:val="%3."/>
      <w:lvlJc w:val="right"/>
      <w:pPr>
        <w:ind w:left="2160" w:hanging="180"/>
      </w:pPr>
    </w:lvl>
    <w:lvl w:ilvl="3" w:tplc="0F381926">
      <w:start w:val="1"/>
      <w:numFmt w:val="decimal"/>
      <w:lvlText w:val="%4."/>
      <w:lvlJc w:val="left"/>
      <w:pPr>
        <w:ind w:left="2880" w:hanging="360"/>
      </w:pPr>
    </w:lvl>
    <w:lvl w:ilvl="4" w:tplc="423C5532" w:tentative="1">
      <w:start w:val="1"/>
      <w:numFmt w:val="lowerLetter"/>
      <w:lvlText w:val="%5."/>
      <w:lvlJc w:val="left"/>
      <w:pPr>
        <w:ind w:left="3600" w:hanging="360"/>
      </w:pPr>
    </w:lvl>
    <w:lvl w:ilvl="5" w:tplc="D81C34DE" w:tentative="1">
      <w:start w:val="1"/>
      <w:numFmt w:val="lowerRoman"/>
      <w:lvlText w:val="%6."/>
      <w:lvlJc w:val="right"/>
      <w:pPr>
        <w:ind w:left="4320" w:hanging="180"/>
      </w:pPr>
    </w:lvl>
    <w:lvl w:ilvl="6" w:tplc="82B8610C" w:tentative="1">
      <w:start w:val="1"/>
      <w:numFmt w:val="decimal"/>
      <w:lvlText w:val="%7."/>
      <w:lvlJc w:val="left"/>
      <w:pPr>
        <w:ind w:left="5040" w:hanging="360"/>
      </w:pPr>
    </w:lvl>
    <w:lvl w:ilvl="7" w:tplc="8D36C9DA" w:tentative="1">
      <w:start w:val="1"/>
      <w:numFmt w:val="lowerLetter"/>
      <w:lvlText w:val="%8."/>
      <w:lvlJc w:val="left"/>
      <w:pPr>
        <w:ind w:left="5760" w:hanging="360"/>
      </w:pPr>
    </w:lvl>
    <w:lvl w:ilvl="8" w:tplc="6C567B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34274"/>
    <w:multiLevelType w:val="hybridMultilevel"/>
    <w:tmpl w:val="28DC00DE"/>
    <w:lvl w:ilvl="0" w:tplc="5D2495DE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F75952" w:themeColor="accent1"/>
        <w:sz w:val="20"/>
      </w:rPr>
    </w:lvl>
    <w:lvl w:ilvl="1" w:tplc="FBEE95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3BC8BC8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DADD3C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10325E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A8B81E44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3C6098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652418A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A5FC285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4"/>
  </w:num>
  <w:num w:numId="17">
    <w:abstractNumId w:val="13"/>
  </w: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4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C5"/>
    <w:rsid w:val="0015406B"/>
    <w:rsid w:val="001F76C5"/>
    <w:rsid w:val="00320F97"/>
    <w:rsid w:val="003B0636"/>
    <w:rsid w:val="007450C6"/>
    <w:rsid w:val="00AF697B"/>
    <w:rsid w:val="00B5047E"/>
    <w:rsid w:val="00C33123"/>
    <w:rsid w:val="00CC2AD3"/>
    <w:rsid w:val="049F4C2C"/>
    <w:rsid w:val="0606B593"/>
    <w:rsid w:val="085F763D"/>
    <w:rsid w:val="08750A49"/>
    <w:rsid w:val="0A88882D"/>
    <w:rsid w:val="0CBD06BD"/>
    <w:rsid w:val="0F6F4937"/>
    <w:rsid w:val="118350E9"/>
    <w:rsid w:val="129BEDA2"/>
    <w:rsid w:val="141162B1"/>
    <w:rsid w:val="16BF3452"/>
    <w:rsid w:val="17BEBAAA"/>
    <w:rsid w:val="18C6B03B"/>
    <w:rsid w:val="18C6B03B"/>
    <w:rsid w:val="1992C4EA"/>
    <w:rsid w:val="19BCF552"/>
    <w:rsid w:val="1AD913B3"/>
    <w:rsid w:val="1B2D5614"/>
    <w:rsid w:val="1FF5493B"/>
    <w:rsid w:val="1FF74F38"/>
    <w:rsid w:val="20021974"/>
    <w:rsid w:val="208F8F65"/>
    <w:rsid w:val="23524F1C"/>
    <w:rsid w:val="247578E8"/>
    <w:rsid w:val="248AEA52"/>
    <w:rsid w:val="2603CF07"/>
    <w:rsid w:val="2682FA5B"/>
    <w:rsid w:val="2CE463E5"/>
    <w:rsid w:val="2D494D69"/>
    <w:rsid w:val="30966962"/>
    <w:rsid w:val="312646EC"/>
    <w:rsid w:val="3313646F"/>
    <w:rsid w:val="3681B66F"/>
    <w:rsid w:val="36C58578"/>
    <w:rsid w:val="36D3080C"/>
    <w:rsid w:val="3782867E"/>
    <w:rsid w:val="37C1ECFB"/>
    <w:rsid w:val="38E66CAC"/>
    <w:rsid w:val="3BB12D20"/>
    <w:rsid w:val="3C5AF89C"/>
    <w:rsid w:val="3F0D0755"/>
    <w:rsid w:val="4B0E23A2"/>
    <w:rsid w:val="4B0E23A2"/>
    <w:rsid w:val="4BB5536F"/>
    <w:rsid w:val="4BD545AD"/>
    <w:rsid w:val="4C8AB6DC"/>
    <w:rsid w:val="4D8CB37D"/>
    <w:rsid w:val="5147B923"/>
    <w:rsid w:val="5222BFBD"/>
    <w:rsid w:val="53EDF444"/>
    <w:rsid w:val="54074C2E"/>
    <w:rsid w:val="54A897CB"/>
    <w:rsid w:val="5C573ED7"/>
    <w:rsid w:val="5DAF1DC8"/>
    <w:rsid w:val="5F7E8A8C"/>
    <w:rsid w:val="5FADDC72"/>
    <w:rsid w:val="6029D59C"/>
    <w:rsid w:val="616539E6"/>
    <w:rsid w:val="62519C76"/>
    <w:rsid w:val="6339CF5D"/>
    <w:rsid w:val="6407D038"/>
    <w:rsid w:val="65C70A59"/>
    <w:rsid w:val="66DE3247"/>
    <w:rsid w:val="6845CEBB"/>
    <w:rsid w:val="69FB5A7B"/>
    <w:rsid w:val="6BA398DF"/>
    <w:rsid w:val="6EE82C79"/>
    <w:rsid w:val="6F37E76C"/>
    <w:rsid w:val="70186E7B"/>
    <w:rsid w:val="71E156AD"/>
    <w:rsid w:val="726264E7"/>
    <w:rsid w:val="741FA5BB"/>
    <w:rsid w:val="749CE28B"/>
    <w:rsid w:val="75AFF593"/>
    <w:rsid w:val="7672D9C3"/>
    <w:rsid w:val="77364F1D"/>
    <w:rsid w:val="77E33CFC"/>
    <w:rsid w:val="77EAA741"/>
    <w:rsid w:val="78BC6233"/>
    <w:rsid w:val="78F90B28"/>
    <w:rsid w:val="7B20B8CC"/>
    <w:rsid w:val="7C42B3AE"/>
    <w:rsid w:val="7F49F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6D727"/>
  <w15:docId w15:val="{B7EB9E21-D710-2A44-BE4B-9D3CD40192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0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20F97"/>
    <w:pPr>
      <w:spacing w:after="0" w:line="240" w:lineRule="auto"/>
    </w:pPr>
    <w:rPr>
      <w:rFonts w:ascii="Times New Roman" w:hAnsi="Times New Roman" w:eastAsia="Times New Roman" w:cs="Times New Roman"/>
      <w:color w:val="auto"/>
      <w:lang w:val="es-C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after="3700"/>
      <w:contextualSpacing/>
      <w:outlineLvl w:val="0"/>
    </w:pPr>
    <w:rPr>
      <w:rFonts w:asciiTheme="majorHAnsi" w:hAnsiTheme="majorHAnsi" w:eastAsiaTheme="majorEastAsia" w:cstheme="majorBidi"/>
      <w:b/>
      <w:caps/>
      <w:color w:val="2A2A2A" w:themeColor="text2"/>
      <w:sz w:val="90"/>
      <w:szCs w:val="32"/>
      <w:lang w:val="es-ES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280"/>
      <w:contextualSpacing/>
      <w:outlineLvl w:val="1"/>
    </w:pPr>
    <w:rPr>
      <w:rFonts w:asciiTheme="majorHAnsi" w:hAnsiTheme="majorHAnsi" w:eastAsiaTheme="minorHAnsi" w:cstheme="majorBidi"/>
      <w:b/>
      <w:caps/>
      <w:color w:val="2A2A2A" w:themeColor="text2"/>
      <w:sz w:val="28"/>
      <w:szCs w:val="26"/>
      <w:lang w:val="es-ES"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2"/>
    </w:pPr>
    <w:rPr>
      <w:rFonts w:asciiTheme="majorHAnsi" w:hAnsiTheme="majorHAnsi" w:eastAsiaTheme="majorEastAsia" w:cstheme="majorBidi"/>
      <w:b/>
      <w:color w:val="F75952" w:themeColor="accent1"/>
      <w:lang w:val="es-ES" w:eastAsia="ja-JP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3"/>
    </w:pPr>
    <w:rPr>
      <w:rFonts w:asciiTheme="majorHAnsi" w:hAnsiTheme="majorHAnsi" w:eastAsiaTheme="majorEastAsia" w:cstheme="majorBidi"/>
      <w:b/>
      <w:i/>
      <w:iCs/>
      <w:color w:val="2A2A2A" w:themeColor="text2"/>
      <w:lang w:val="es-ES" w:eastAsia="ja-JP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17" w:after="317" w:line="312" w:lineRule="auto"/>
      <w:outlineLvl w:val="4"/>
    </w:pPr>
    <w:rPr>
      <w:rFonts w:asciiTheme="majorHAnsi" w:hAnsiTheme="majorHAnsi" w:eastAsiaTheme="majorEastAsia" w:cstheme="majorBidi"/>
      <w:b/>
      <w:i/>
      <w:color w:val="5F5F5F" w:themeColor="text2" w:themeTint="BF"/>
      <w:lang w:val="es-ES" w:eastAsia="ja-JP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5"/>
    </w:pPr>
    <w:rPr>
      <w:rFonts w:asciiTheme="majorHAnsi" w:hAnsiTheme="majorHAnsi" w:eastAsiaTheme="majorEastAsia" w:cstheme="majorBidi"/>
      <w:b/>
      <w:caps/>
      <w:color w:val="2A2A2A" w:themeColor="text2"/>
      <w:lang w:val="es-ES" w:eastAsia="ja-JP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6"/>
    </w:pPr>
    <w:rPr>
      <w:rFonts w:asciiTheme="majorHAnsi" w:hAnsiTheme="majorHAnsi" w:eastAsiaTheme="majorEastAsia" w:cstheme="majorBidi"/>
      <w:b/>
      <w:iCs/>
      <w:color w:val="F75952" w:themeColor="accent1"/>
      <w:sz w:val="20"/>
      <w:lang w:val="es-ES" w:eastAsia="ja-JP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7"/>
    </w:pPr>
    <w:rPr>
      <w:rFonts w:asciiTheme="majorHAnsi" w:hAnsiTheme="majorHAnsi" w:eastAsiaTheme="majorEastAsia" w:cstheme="majorBidi"/>
      <w:b/>
      <w:i/>
      <w:color w:val="2A2A2A" w:themeColor="text2"/>
      <w:sz w:val="20"/>
      <w:szCs w:val="21"/>
      <w:lang w:val="es-ES" w:eastAsia="ja-JP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8"/>
    </w:pPr>
    <w:rPr>
      <w:rFonts w:asciiTheme="majorHAnsi" w:hAnsiTheme="majorHAnsi" w:eastAsiaTheme="majorEastAsia" w:cstheme="majorBidi"/>
      <w:b/>
      <w:i/>
      <w:iCs/>
      <w:color w:val="5F5F5F" w:themeColor="text2" w:themeTint="BF"/>
      <w:sz w:val="20"/>
      <w:szCs w:val="21"/>
      <w:lang w:val="es-ES" w:eastAsia="ja-JP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Pr>
      <w:rFonts w:asciiTheme="majorHAnsi" w:hAnsiTheme="majorHAnsi" w:eastAsiaTheme="majorEastAsia" w:cstheme="majorBidi"/>
      <w:b/>
      <w:caps/>
      <w:color w:val="2A2A2A" w:themeColor="text2"/>
      <w:sz w:val="90"/>
      <w:szCs w:val="32"/>
    </w:rPr>
  </w:style>
  <w:style w:type="character" w:styleId="Ttulo2Car" w:customStyle="1">
    <w:name w:val="Título 2 Car"/>
    <w:basedOn w:val="Fuentedeprrafopredeter"/>
    <w:link w:val="Ttulo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aconvietas">
    <w:name w:val="List Bullet"/>
    <w:basedOn w:val="Normal"/>
    <w:uiPriority w:val="12"/>
    <w:qFormat/>
    <w:pPr>
      <w:numPr>
        <w:numId w:val="7"/>
      </w:numPr>
      <w:spacing w:after="160" w:line="312" w:lineRule="auto"/>
    </w:pPr>
    <w:rPr>
      <w:rFonts w:asciiTheme="minorHAnsi" w:hAnsiTheme="minorHAnsi" w:eastAsiaTheme="minorHAnsi" w:cstheme="minorBidi"/>
      <w:i/>
      <w:color w:val="5F5F5F" w:themeColor="text2" w:themeTint="BF"/>
      <w:szCs w:val="20"/>
      <w:lang w:val="es-ES" w:eastAsia="ja-JP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10"/>
    <w:qFormat/>
    <w:pPr>
      <w:spacing w:before="320" w:after="320" w:line="264" w:lineRule="auto"/>
      <w:contextualSpacing/>
    </w:pPr>
    <w:rPr>
      <w:rFonts w:asciiTheme="minorHAnsi" w:hAnsiTheme="minorHAnsi" w:eastAsiaTheme="minorHAnsi" w:cstheme="minorBidi"/>
      <w:b/>
      <w:iCs/>
      <w:color w:val="F75952" w:themeColor="accent1"/>
      <w:sz w:val="54"/>
      <w:lang w:val="es-ES" w:eastAsia="ja-JP"/>
    </w:rPr>
  </w:style>
  <w:style w:type="character" w:styleId="CitaCar" w:customStyle="1">
    <w:name w:val="Cita Car"/>
    <w:basedOn w:val="Fuentedeprrafopredeter"/>
    <w:link w:val="Cita"/>
    <w:uiPriority w:val="10"/>
    <w:rPr>
      <w:b/>
      <w:iCs/>
      <w:color w:val="F75952" w:themeColor="accent1"/>
      <w:sz w:val="5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3Car" w:customStyle="1">
    <w:name w:val="Título 3 Car"/>
    <w:basedOn w:val="Fuentedeprrafopredeter"/>
    <w:link w:val="Ttulo3"/>
    <w:uiPriority w:val="9"/>
    <w:semiHidden/>
    <w:rPr>
      <w:rFonts w:asciiTheme="majorHAnsi" w:hAnsiTheme="majorHAnsi" w:eastAsiaTheme="majorEastAsia" w:cstheme="majorBidi"/>
      <w:b/>
      <w:color w:val="F75952" w:themeColor="accent1"/>
    </w:rPr>
  </w:style>
  <w:style w:type="character" w:styleId="Ttulo4Car" w:customStyle="1">
    <w:name w:val="Título 4 Car"/>
    <w:basedOn w:val="Fuentedeprrafopredeter"/>
    <w:link w:val="Ttulo4"/>
    <w:uiPriority w:val="9"/>
    <w:semiHidden/>
    <w:rPr>
      <w:rFonts w:asciiTheme="majorHAnsi" w:hAnsiTheme="majorHAnsi" w:eastAsiaTheme="majorEastAsia" w:cstheme="majorBidi"/>
      <w:b/>
      <w:i/>
      <w:iCs/>
      <w:color w:val="2A2A2A" w:themeColor="text2"/>
    </w:rPr>
  </w:style>
  <w:style w:type="character" w:styleId="Ttulo5Car" w:customStyle="1">
    <w:name w:val="Título 5 Car"/>
    <w:basedOn w:val="Fuentedeprrafopredeter"/>
    <w:link w:val="Ttulo5"/>
    <w:uiPriority w:val="9"/>
    <w:semiHidden/>
    <w:rPr>
      <w:rFonts w:asciiTheme="majorHAnsi" w:hAnsiTheme="majorHAnsi" w:eastAsiaTheme="majorEastAsia" w:cstheme="majorBidi"/>
      <w:b/>
      <w:i/>
    </w:rPr>
  </w:style>
  <w:style w:type="character" w:styleId="Ttulo6Car" w:customStyle="1">
    <w:name w:val="Título 6 Car"/>
    <w:basedOn w:val="Fuentedeprrafopredeter"/>
    <w:link w:val="Ttulo6"/>
    <w:uiPriority w:val="9"/>
    <w:semiHidden/>
    <w:rPr>
      <w:rFonts w:asciiTheme="majorHAnsi" w:hAnsiTheme="majorHAnsi" w:eastAsiaTheme="majorEastAsia" w:cstheme="majorBidi"/>
      <w:b/>
      <w:caps/>
      <w:color w:val="2A2A2A" w:themeColor="text2"/>
    </w:rPr>
  </w:style>
  <w:style w:type="character" w:styleId="Ttulo7Car" w:customStyle="1">
    <w:name w:val="Título 7 Car"/>
    <w:basedOn w:val="Fuentedeprrafopredeter"/>
    <w:link w:val="Ttulo7"/>
    <w:uiPriority w:val="9"/>
    <w:semiHidden/>
    <w:rPr>
      <w:rFonts w:asciiTheme="majorHAnsi" w:hAnsiTheme="majorHAnsi" w:eastAsiaTheme="majorEastAsia" w:cstheme="majorBidi"/>
      <w:b/>
      <w:iCs/>
      <w:color w:val="F75952" w:themeColor="accent1"/>
      <w:sz w:val="20"/>
    </w:rPr>
  </w:style>
  <w:style w:type="character" w:styleId="Ttulo8Car" w:customStyle="1">
    <w:name w:val="Título 8 Car"/>
    <w:basedOn w:val="Fuentedeprrafopredeter"/>
    <w:link w:val="Ttulo8"/>
    <w:uiPriority w:val="9"/>
    <w:semiHidden/>
    <w:rPr>
      <w:rFonts w:asciiTheme="majorHAnsi" w:hAnsiTheme="majorHAnsi" w:eastAsiaTheme="majorEastAsia" w:cstheme="majorBidi"/>
      <w:b/>
      <w:i/>
      <w:color w:val="2A2A2A" w:themeColor="text2"/>
      <w:sz w:val="20"/>
      <w:szCs w:val="21"/>
    </w:r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rFonts w:asciiTheme="minorHAnsi" w:hAnsiTheme="minorHAnsi" w:eastAsiaTheme="minorHAnsi" w:cstheme="minorBidi"/>
      <w:b/>
      <w:color w:val="F75952" w:themeColor="accent1"/>
      <w:lang w:val="es-ES" w:eastAsia="ja-JP"/>
    </w:rPr>
  </w:style>
  <w:style w:type="character" w:styleId="Ttulo9Car" w:customStyle="1">
    <w:name w:val="Título 9 Car"/>
    <w:basedOn w:val="Fuentedeprrafopredeter"/>
    <w:link w:val="Ttulo9"/>
    <w:uiPriority w:val="9"/>
    <w:semiHidden/>
    <w:rPr>
      <w:rFonts w:asciiTheme="majorHAnsi" w:hAnsiTheme="majorHAnsi" w:eastAsiaTheme="majorEastAsia" w:cstheme="majorBidi"/>
      <w:b/>
      <w:i/>
      <w:iCs/>
      <w:sz w:val="20"/>
      <w:szCs w:val="21"/>
    </w:rPr>
  </w:style>
  <w:style w:type="character" w:styleId="nfasis">
    <w:name w:val="Emphasis"/>
    <w:basedOn w:val="Fuentedeprrafopredeter"/>
    <w:uiPriority w:val="10"/>
    <w:qFormat/>
    <w:rsid w:val="009B6CC6"/>
    <w:rPr>
      <w:b w:val="0"/>
      <w:i w:val="0"/>
      <w:iCs/>
      <w:color w:val="F75952" w:themeColor="accent1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20" w:after="320" w:line="264" w:lineRule="auto"/>
      <w:contextualSpacing/>
    </w:pPr>
    <w:rPr>
      <w:rFonts w:asciiTheme="minorHAnsi" w:hAnsiTheme="minorHAnsi" w:eastAsiaTheme="minorHAnsi" w:cstheme="minorBidi"/>
      <w:b/>
      <w:i/>
      <w:iCs/>
      <w:color w:val="F75952" w:themeColor="accent1"/>
      <w:sz w:val="54"/>
      <w:lang w:val="es-ES" w:eastAsia="ja-JP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/>
    <w:rPr>
      <w:b/>
      <w:i/>
      <w:iCs/>
      <w:color w:val="F75952" w:themeColor="accent1"/>
      <w:sz w:val="54"/>
    </w:rPr>
  </w:style>
  <w:style w:type="paragraph" w:styleId="Prrafodelista">
    <w:name w:val="List Paragraph"/>
    <w:basedOn w:val="Normal"/>
    <w:uiPriority w:val="34"/>
    <w:semiHidden/>
    <w:unhideWhenUsed/>
    <w:qFormat/>
    <w:pPr>
      <w:spacing w:after="200" w:line="312" w:lineRule="auto"/>
      <w:contextualSpacing/>
    </w:pPr>
    <w:rPr>
      <w:rFonts w:asciiTheme="minorHAnsi" w:hAnsiTheme="minorHAnsi" w:eastAsiaTheme="minorHAnsi" w:cstheme="minorBidi"/>
      <w:i/>
      <w:color w:val="5F5F5F" w:themeColor="text2" w:themeTint="BF"/>
      <w:lang w:val="es-ES" w:eastAsia="ja-JP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hAnsiTheme="minorHAnsi" w:eastAsiaTheme="minorHAnsi" w:cstheme="minorBidi"/>
      <w:i/>
      <w:iCs/>
      <w:color w:val="5F5F5F" w:themeColor="text2" w:themeTint="BF"/>
      <w:sz w:val="20"/>
      <w:szCs w:val="18"/>
      <w:lang w:val="es-ES" w:eastAsia="ja-JP"/>
    </w:rPr>
  </w:style>
  <w:style w:type="paragraph" w:styleId="TtuloTDC">
    <w:name w:val="TOC Heading"/>
    <w:basedOn w:val="Ttulo1"/>
    <w:next w:val="Normal"/>
    <w:uiPriority w:val="38"/>
    <w:qFormat/>
    <w:pPr>
      <w:spacing w:after="1320"/>
      <w:outlineLvl w:val="9"/>
    </w:pPr>
  </w:style>
  <w:style w:type="paragraph" w:styleId="Piedepgina">
    <w:name w:val="footer"/>
    <w:basedOn w:val="Normal"/>
    <w:link w:val="PiedepginaCar"/>
    <w:uiPriority w:val="99"/>
    <w:unhideWhenUsed/>
    <w:qFormat/>
    <w:rPr>
      <w:rFonts w:asciiTheme="minorHAnsi" w:hAnsiTheme="minorHAnsi" w:eastAsiaTheme="minorHAnsi" w:cstheme="minorBidi"/>
      <w:b/>
      <w:color w:val="F75952" w:themeColor="accent1"/>
      <w:sz w:val="38"/>
      <w:szCs w:val="38"/>
      <w:lang w:val="es-ES" w:eastAsia="ja-JP"/>
    </w:rPr>
  </w:style>
  <w:style w:type="character" w:styleId="PiedepginaCar" w:customStyle="1">
    <w:name w:val="Pie de página Car"/>
    <w:basedOn w:val="Fuentedeprrafopredeter"/>
    <w:link w:val="Piedepgina"/>
    <w:uiPriority w:val="99"/>
    <w:rPr>
      <w:b/>
      <w:color w:val="F75952" w:themeColor="accent1"/>
      <w:sz w:val="38"/>
      <w:szCs w:val="3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 w:eastAsiaTheme="minorHAnsi"/>
      <w:color w:val="5F5F5F" w:themeColor="text2" w:themeTint="BF"/>
      <w:sz w:val="18"/>
      <w:szCs w:val="18"/>
      <w:lang w:val="es-ES" w:eastAsia="ja-JP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Textoennegrita">
    <w:name w:val="Strong"/>
    <w:basedOn w:val="Fuentedeprrafopredeter"/>
    <w:uiPriority w:val="8"/>
    <w:semiHidden/>
    <w:unhideWhenUsed/>
    <w:qFormat/>
    <w:rPr>
      <w:b/>
      <w:bCs/>
      <w:color w:val="3E3E3E" w:themeColor="text2" w:themeTint="E6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F5F5F" w:themeColor="text2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tulo">
    <w:name w:val="Title"/>
    <w:basedOn w:val="Normal"/>
    <w:next w:val="Subttulo"/>
    <w:link w:val="TtuloCar"/>
    <w:uiPriority w:val="1"/>
    <w:qFormat/>
    <w:pPr>
      <w:spacing w:after="280"/>
      <w:contextualSpacing/>
    </w:pPr>
    <w:rPr>
      <w:rFonts w:asciiTheme="majorHAnsi" w:hAnsiTheme="majorHAnsi" w:eastAsiaTheme="majorEastAsia" w:cstheme="majorBidi"/>
      <w:b/>
      <w:caps/>
      <w:color w:val="2A2A2A" w:themeColor="text2"/>
      <w:kern w:val="28"/>
      <w:sz w:val="100"/>
      <w:szCs w:val="56"/>
      <w:lang w:val="es-ES" w:eastAsia="ja-JP"/>
    </w:rPr>
  </w:style>
  <w:style w:type="character" w:styleId="TtuloCar" w:customStyle="1">
    <w:name w:val="Título Car"/>
    <w:basedOn w:val="Fuentedeprrafopredeter"/>
    <w:link w:val="Ttulo"/>
    <w:uiPriority w:val="1"/>
    <w:rPr>
      <w:rFonts w:asciiTheme="majorHAnsi" w:hAnsiTheme="majorHAnsi" w:eastAsiaTheme="majorEastAsia" w:cstheme="majorBidi"/>
      <w:b/>
      <w:caps/>
      <w:color w:val="2A2A2A" w:themeColor="text2"/>
      <w:kern w:val="28"/>
      <w:sz w:val="100"/>
      <w:szCs w:val="56"/>
    </w:rPr>
  </w:style>
  <w:style w:type="paragraph" w:styleId="Subttulo">
    <w:name w:val="Subtitle"/>
    <w:basedOn w:val="Normal"/>
    <w:next w:val="Autor"/>
    <w:link w:val="SubttuloCar"/>
    <w:uiPriority w:val="2"/>
    <w:qFormat/>
    <w:pPr>
      <w:numPr>
        <w:ilvl w:val="1"/>
      </w:numPr>
      <w:spacing w:after="160" w:line="312" w:lineRule="auto"/>
    </w:pPr>
    <w:rPr>
      <w:rFonts w:asciiTheme="majorHAnsi" w:hAnsiTheme="majorHAnsi" w:eastAsiaTheme="minorEastAsia" w:cstheme="minorBidi"/>
      <w:b/>
      <w:color w:val="F75952" w:themeColor="accent1"/>
      <w:sz w:val="50"/>
      <w:szCs w:val="22"/>
      <w:lang w:val="es-ES" w:eastAsia="ja-JP"/>
    </w:rPr>
  </w:style>
  <w:style w:type="character" w:styleId="SubttuloCar" w:customStyle="1">
    <w:name w:val="Subtítulo Car"/>
    <w:basedOn w:val="Fuentedeprrafopredeter"/>
    <w:link w:val="Subttulo"/>
    <w:uiPriority w:val="2"/>
    <w:rPr>
      <w:rFonts w:asciiTheme="majorHAnsi" w:hAnsiTheme="majorHAnsi" w:eastAsiaTheme="minorEastAsia"/>
      <w:b/>
      <w:color w:val="F75952" w:themeColor="accent1"/>
      <w:sz w:val="50"/>
      <w:szCs w:val="22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 w:line="312" w:lineRule="auto"/>
    </w:pPr>
    <w:rPr>
      <w:rFonts w:asciiTheme="majorHAnsi" w:hAnsiTheme="majorHAnsi" w:eastAsiaTheme="minorHAnsi" w:cstheme="minorBidi"/>
      <w:b/>
      <w:bCs/>
      <w:caps/>
      <w:color w:val="2A2A2A" w:themeColor="text2"/>
      <w:sz w:val="28"/>
      <w:lang w:val="es-ES" w:eastAsia="ja-JP"/>
    </w:rPr>
  </w:style>
  <w:style w:type="paragraph" w:styleId="TD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/>
    </w:pPr>
    <w:rPr>
      <w:rFonts w:asciiTheme="minorHAnsi" w:hAnsiTheme="minorHAnsi" w:eastAsiaTheme="minorHAnsi" w:cstheme="minorBidi"/>
      <w:bCs/>
      <w:color w:val="5F5F5F" w:themeColor="text2" w:themeTint="BF"/>
      <w:szCs w:val="20"/>
      <w:lang w:val="es-ES" w:eastAsia="ja-JP"/>
    </w:rPr>
  </w:style>
  <w:style w:type="table" w:styleId="Generaltable" w:customStyle="1">
    <w:name w:val="General table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color="C9C9C9" w:themeColor="text2" w:themeTint="40" w:sz="8" w:space="0"/>
      </w:tblBorders>
      <w:tblCellMar>
        <w:left w:w="0" w:type="dxa"/>
        <w:right w:w="504" w:type="dxa"/>
      </w:tblCellMar>
    </w:tblPr>
    <w:tblStylePr w:type="firstRow">
      <w:pPr>
        <w:wordWrap/>
        <w:spacing w:before="0" w:beforeLines="0" w:beforeAutospacing="0" w:after="0" w:afterLines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="0" w:beforeLines="0" w:beforeAutospacing="0" w:after="0" w:afterLines="0" w:afterAutospacing="0" w:line="240" w:lineRule="auto"/>
        <w:contextualSpacing w:val="0"/>
        <w:jc w:val="left"/>
      </w:pPr>
    </w:tblStylePr>
  </w:style>
  <w:style w:type="paragraph" w:styleId="Autor" w:customStyle="1">
    <w:name w:val="Autor"/>
    <w:basedOn w:val="Normal"/>
    <w:uiPriority w:val="3"/>
    <w:qFormat/>
    <w:pPr>
      <w:spacing w:line="312" w:lineRule="auto"/>
    </w:pPr>
    <w:rPr>
      <w:rFonts w:asciiTheme="minorHAnsi" w:hAnsiTheme="minorHAnsi" w:eastAsiaTheme="minorHAnsi" w:cstheme="minorBidi"/>
      <w:b/>
      <w:color w:val="2A2A2A" w:themeColor="text2"/>
      <w:sz w:val="30"/>
      <w:lang w:val="es-ES" w:eastAsia="ja-JP"/>
    </w:rPr>
  </w:style>
  <w:style w:type="paragraph" w:styleId="Encabezado">
    <w:name w:val="header"/>
    <w:basedOn w:val="Normal"/>
    <w:link w:val="EncabezadoCar"/>
    <w:uiPriority w:val="99"/>
    <w:unhideWhenUsed/>
    <w:qFormat/>
    <w:rPr>
      <w:rFonts w:asciiTheme="minorHAnsi" w:hAnsiTheme="minorHAnsi" w:eastAsiaTheme="minorHAnsi" w:cstheme="minorBidi"/>
      <w:color w:val="5F5F5F" w:themeColor="text2" w:themeTint="BF"/>
      <w:lang w:val="es-ES" w:eastAsia="ja-JP"/>
    </w:rPr>
  </w:style>
  <w:style w:type="character" w:styleId="EncabezadoCar" w:customStyle="1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3"/>
    <w:qFormat/>
    <w:pPr>
      <w:numPr>
        <w:numId w:val="16"/>
      </w:numPr>
      <w:spacing w:after="200" w:line="312" w:lineRule="auto"/>
    </w:pPr>
    <w:rPr>
      <w:rFonts w:asciiTheme="minorHAnsi" w:hAnsiTheme="minorHAnsi" w:eastAsiaTheme="minorHAnsi" w:cstheme="minorBidi"/>
      <w:i/>
      <w:color w:val="5F5F5F" w:themeColor="text2" w:themeTint="BF"/>
      <w:lang w:val="es-ES" w:eastAsia="ja-JP"/>
    </w:rPr>
  </w:style>
  <w:style w:type="paragraph" w:styleId="NormalWeb">
    <w:name w:val="Normal (Web)"/>
    <w:basedOn w:val="Normal"/>
    <w:uiPriority w:val="99"/>
    <w:semiHidden/>
    <w:unhideWhenUsed/>
    <w:rsid w:val="001F76C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theme" Target="theme/theme1.xml" Id="rId14" /><Relationship Type="http://schemas.openxmlformats.org/officeDocument/2006/relationships/glossaryDocument" Target="/word/glossary/document.xml" Id="Rff38dea3a8c9469a" /><Relationship Type="http://schemas.openxmlformats.org/officeDocument/2006/relationships/image" Target="/media/image.jpg" Id="R8885d79d971545cd" /><Relationship Type="http://schemas.openxmlformats.org/officeDocument/2006/relationships/image" Target="/media/image2.jpg" Id="Rce80b6886b284083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sraelpalma/Library/Containers/com.microsoft.Word/Data/Library/Application%20Support/Microsoft/Office/16.0/DTS/es-ES%7b640F8936-E08C-B04D-B42D-08FDB4A7DDBB%7d/%7bE12F2A9E-F85F-BA48-815C-87F9BB5A1185%7dtf10002071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c65cd-5a4d-4c48-bdaa-20d9e378f861}"/>
      </w:docPartPr>
      <w:docPartBody>
        <w:p w14:paraId="7298A02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5.xml><?xml version="1.0" encoding="utf-8"?>
<ds:datastoreItem xmlns:ds="http://schemas.openxmlformats.org/officeDocument/2006/customXml" ds:itemID="{17787047-A422-C944-875F-0F9E9A58ACA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Documento con portada y TDC.dotx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Israel Alexis Palma Quezada</dc:creator>
  <lastModifiedBy>DANIEL FERNANDO GAMONAL PAREDES</lastModifiedBy>
  <revision>6</revision>
  <dcterms:created xsi:type="dcterms:W3CDTF">2020-06-06T12:36:00.0000000Z</dcterms:created>
  <dcterms:modified xsi:type="dcterms:W3CDTF">2020-06-09T01:14:26.9892459Z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40c25c02-a5e0-48a4-913c-93e0d5121f72</vt:lpwstr>
  </property>
</Properties>
</file>